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Программная инженерия</w:t>
      </w:r>
      <w:r>
        <w:rPr>
          <w:rFonts w:ascii="Times New Roman" w:hAnsi="Times New Roman"/>
          <w:i/>
          <w:szCs w:val="24"/>
          <w:lang w:val="en-US"/>
        </w:rPr>
        <w:br/>
        <w:t>Software 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09.03.04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Программная инженерия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22/5080/1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УК-2</w:t>
            </w:r>
          </w:p>
        </w:tc>
        <w:tc>
          <w:tcPr>
            <w:tcW w:w="2310" w:type="dxa"/>
          </w:tcPr>
          <w:p w:rsidR="004C3A22" w:rsidRDefault="00C841BB">
            <w:r>
              <w:t xml:space="preserve">Способен определять круг задач в рамках поставленной цели и выбирать оптимальные способы их решения, </w:t>
            </w:r>
            <w:r>
              <w:t>исходя из действующих правовых норм, имеющихся ресурсов и ограничений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УК-3</w:t>
            </w:r>
          </w:p>
        </w:tc>
        <w:tc>
          <w:tcPr>
            <w:tcW w:w="2310" w:type="dxa"/>
          </w:tcPr>
          <w:p w:rsidR="004C3A22" w:rsidRDefault="00C841BB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УК-4</w:t>
            </w:r>
          </w:p>
        </w:tc>
        <w:tc>
          <w:tcPr>
            <w:tcW w:w="2310" w:type="dxa"/>
          </w:tcPr>
          <w:p w:rsidR="004C3A22" w:rsidRDefault="00C841BB">
            <w:r>
              <w:t>Способен осуществлять деловую коммуникацию в устной и письменной формах на государственном</w:t>
            </w:r>
            <w:r>
              <w:t xml:space="preserve"> языке Российской Федерации и иностранном(ых) языке(ах)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УК-5</w:t>
            </w:r>
          </w:p>
        </w:tc>
        <w:tc>
          <w:tcPr>
            <w:tcW w:w="2310" w:type="dxa"/>
          </w:tcPr>
          <w:p w:rsidR="004C3A22" w:rsidRDefault="00C841BB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УК-6</w:t>
            </w:r>
          </w:p>
        </w:tc>
        <w:tc>
          <w:tcPr>
            <w:tcW w:w="2310" w:type="dxa"/>
          </w:tcPr>
          <w:p w:rsidR="004C3A22" w:rsidRDefault="00C841BB">
            <w:r>
              <w:t xml:space="preserve">Способен управлять своим временем, выстраивать и реализовывать </w:t>
            </w:r>
            <w:r>
              <w:t>траекторию саморазвития на основе принципов образования в течение всей жизни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УК-7</w:t>
            </w:r>
          </w:p>
        </w:tc>
        <w:tc>
          <w:tcPr>
            <w:tcW w:w="2310" w:type="dxa"/>
          </w:tcPr>
          <w:p w:rsidR="004C3A22" w:rsidRDefault="00C841BB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УК-8</w:t>
            </w:r>
          </w:p>
        </w:tc>
        <w:tc>
          <w:tcPr>
            <w:tcW w:w="2310" w:type="dxa"/>
          </w:tcPr>
          <w:p w:rsidR="004C3A22" w:rsidRDefault="00C841BB">
            <w:r>
              <w:t>Способен создавать и поддержив</w:t>
            </w:r>
            <w:r>
              <w:t>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lastRenderedPageBreak/>
              <w:t>УК</w:t>
            </w:r>
            <w:r>
              <w:t>-9</w:t>
            </w:r>
          </w:p>
        </w:tc>
        <w:tc>
          <w:tcPr>
            <w:tcW w:w="2310" w:type="dxa"/>
          </w:tcPr>
          <w:p w:rsidR="004C3A22" w:rsidRDefault="00C841BB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УК-10</w:t>
            </w:r>
          </w:p>
        </w:tc>
        <w:tc>
          <w:tcPr>
            <w:tcW w:w="2310" w:type="dxa"/>
          </w:tcPr>
          <w:p w:rsidR="004C3A22" w:rsidRDefault="00C841BB">
            <w:r>
              <w:t>Способен формировать нетерпимое отношение к коррупционному поведению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УКБ-1</w:t>
            </w:r>
          </w:p>
        </w:tc>
        <w:tc>
          <w:tcPr>
            <w:tcW w:w="2310" w:type="dxa"/>
          </w:tcPr>
          <w:p w:rsidR="004C3A22" w:rsidRDefault="00C841BB">
            <w:r>
              <w:t xml:space="preserve">Способен участвовать в разработке и реализации проектов, в том числе </w:t>
            </w:r>
            <w:r>
              <w:t>предпринимательских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УКБ-2</w:t>
            </w:r>
          </w:p>
        </w:tc>
        <w:tc>
          <w:tcPr>
            <w:tcW w:w="2310" w:type="dxa"/>
          </w:tcPr>
          <w:p w:rsidR="004C3A22" w:rsidRDefault="00C841BB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УКБ-3</w:t>
            </w:r>
          </w:p>
        </w:tc>
        <w:tc>
          <w:tcPr>
            <w:tcW w:w="2310" w:type="dxa"/>
          </w:tcPr>
          <w:p w:rsidR="004C3A22" w:rsidRDefault="00C841BB">
            <w:r>
              <w:t>Способен понимать сущность и значение информации в ра</w:t>
            </w:r>
            <w:r>
              <w:t>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УКБ-4</w:t>
            </w:r>
          </w:p>
        </w:tc>
        <w:tc>
          <w:tcPr>
            <w:tcW w:w="2310" w:type="dxa"/>
          </w:tcPr>
          <w:p w:rsidR="004C3A22" w:rsidRDefault="00C841BB">
            <w:r>
              <w:t>Способен использовать базовые дефектол</w:t>
            </w:r>
            <w:r>
              <w:t>огические знания в социальной и профессиональной сферах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ОПК-1</w:t>
            </w:r>
          </w:p>
        </w:tc>
        <w:tc>
          <w:tcPr>
            <w:tcW w:w="2310" w:type="dxa"/>
          </w:tcPr>
          <w:p w:rsidR="004C3A22" w:rsidRDefault="00C841BB">
            <w: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ОПК-2</w:t>
            </w:r>
          </w:p>
        </w:tc>
        <w:tc>
          <w:tcPr>
            <w:tcW w:w="2310" w:type="dxa"/>
          </w:tcPr>
          <w:p w:rsidR="004C3A22" w:rsidRDefault="00C841BB">
            <w: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ОПК-3</w:t>
            </w:r>
          </w:p>
        </w:tc>
        <w:tc>
          <w:tcPr>
            <w:tcW w:w="2310" w:type="dxa"/>
          </w:tcPr>
          <w:p w:rsidR="004C3A22" w:rsidRDefault="00C841BB">
            <w:r>
              <w:t xml:space="preserve">Способен решать стандартные задачи </w:t>
            </w:r>
            <w:r>
              <w:t>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ОПК-4</w:t>
            </w:r>
          </w:p>
        </w:tc>
        <w:tc>
          <w:tcPr>
            <w:tcW w:w="2310" w:type="dxa"/>
          </w:tcPr>
          <w:p w:rsidR="004C3A22" w:rsidRDefault="00C841BB">
            <w:r>
              <w:t>Способен участвовать в разработке стандартов, норм</w:t>
            </w:r>
            <w:r>
              <w:t>, правил, а также технической документации, связанной с профессиональной деятельностью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ОПК-5</w:t>
            </w:r>
          </w:p>
        </w:tc>
        <w:tc>
          <w:tcPr>
            <w:tcW w:w="2310" w:type="dxa"/>
          </w:tcPr>
          <w:p w:rsidR="004C3A22" w:rsidRDefault="00C841BB">
            <w:r>
              <w:t xml:space="preserve">Способен инсталировать программное и аппаратное обеспечение для информационных и автоматизированных </w:t>
            </w:r>
            <w:r>
              <w:lastRenderedPageBreak/>
              <w:t>систем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lastRenderedPageBreak/>
              <w:t>ОПК-6</w:t>
            </w:r>
          </w:p>
        </w:tc>
        <w:tc>
          <w:tcPr>
            <w:tcW w:w="2310" w:type="dxa"/>
          </w:tcPr>
          <w:p w:rsidR="004C3A22" w:rsidRDefault="00C841BB">
            <w:r>
              <w:t>Способен разрабатывать алгоритмы и программы, пр</w:t>
            </w:r>
            <w:r>
              <w:t>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ОПК-7</w:t>
            </w:r>
          </w:p>
        </w:tc>
        <w:tc>
          <w:tcPr>
            <w:tcW w:w="2310" w:type="dxa"/>
          </w:tcPr>
          <w:p w:rsidR="004C3A22" w:rsidRDefault="00C841BB">
            <w:r>
              <w:t>Способен применять в практической деятельности основные концепции, принципы, теории и фа</w:t>
            </w:r>
            <w:r>
              <w:t>кты, связанные с информатикой;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ОПК-8</w:t>
            </w:r>
          </w:p>
        </w:tc>
        <w:tc>
          <w:tcPr>
            <w:tcW w:w="2310" w:type="dxa"/>
          </w:tcPr>
          <w:p w:rsidR="004C3A22" w:rsidRDefault="00C841BB">
            <w:r>
              <w:t>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ПКА-1</w:t>
            </w:r>
          </w:p>
        </w:tc>
        <w:tc>
          <w:tcPr>
            <w:tcW w:w="2310" w:type="dxa"/>
          </w:tcPr>
          <w:p w:rsidR="004C3A22" w:rsidRDefault="00C841BB">
            <w: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ПКА-2</w:t>
            </w:r>
          </w:p>
        </w:tc>
        <w:tc>
          <w:tcPr>
            <w:tcW w:w="2310" w:type="dxa"/>
          </w:tcPr>
          <w:p w:rsidR="004C3A22" w:rsidRDefault="00C841BB">
            <w:r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ПКП-1</w:t>
            </w:r>
          </w:p>
        </w:tc>
        <w:tc>
          <w:tcPr>
            <w:tcW w:w="2310" w:type="dxa"/>
          </w:tcPr>
          <w:p w:rsidR="004C3A22" w:rsidRDefault="00C841BB">
            <w:r>
              <w:t>Сп</w:t>
            </w:r>
            <w:r>
              <w:t>особен проектировать программные системы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ПКП-2</w:t>
            </w:r>
          </w:p>
        </w:tc>
        <w:tc>
          <w:tcPr>
            <w:tcW w:w="2310" w:type="dxa"/>
          </w:tcPr>
          <w:p w:rsidR="004C3A22" w:rsidRDefault="00C841BB">
            <w:r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ПКП-3</w:t>
            </w:r>
          </w:p>
        </w:tc>
        <w:tc>
          <w:tcPr>
            <w:tcW w:w="2310" w:type="dxa"/>
          </w:tcPr>
          <w:p w:rsidR="004C3A22" w:rsidRDefault="00C841BB">
            <w:r>
              <w:t>Способен разрабатывать моделирующие алгоритмы и реализации их на базе язы</w:t>
            </w:r>
            <w:r>
              <w:t>ков и пакетов прикладных программ моделирования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ПКП-4</w:t>
            </w:r>
          </w:p>
        </w:tc>
        <w:tc>
          <w:tcPr>
            <w:tcW w:w="2310" w:type="dxa"/>
          </w:tcPr>
          <w:p w:rsidR="004C3A22" w:rsidRDefault="00C841BB">
            <w:r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ПКП-5</w:t>
            </w:r>
          </w:p>
        </w:tc>
        <w:tc>
          <w:tcPr>
            <w:tcW w:w="2310" w:type="dxa"/>
          </w:tcPr>
          <w:p w:rsidR="004C3A22" w:rsidRDefault="00C841BB">
            <w:r>
              <w:t>Способен использовать современные системные программные средства</w:t>
            </w:r>
            <w:r>
              <w:t>: операционные системы, операционные и сетевые оболочки, сервисные программы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lastRenderedPageBreak/>
              <w:t>ПКП-6</w:t>
            </w:r>
          </w:p>
        </w:tc>
        <w:tc>
          <w:tcPr>
            <w:tcW w:w="2310" w:type="dxa"/>
          </w:tcPr>
          <w:p w:rsidR="004C3A22" w:rsidRDefault="00C841BB">
            <w: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4C3A22">
        <w:tc>
          <w:tcPr>
            <w:tcW w:w="2310" w:type="dxa"/>
          </w:tcPr>
          <w:p w:rsidR="004C3A22" w:rsidRDefault="00C841BB">
            <w:r>
              <w:t>ПКП-7</w:t>
            </w:r>
          </w:p>
        </w:tc>
        <w:tc>
          <w:tcPr>
            <w:tcW w:w="2310" w:type="dxa"/>
          </w:tcPr>
          <w:p w:rsidR="004C3A22" w:rsidRDefault="00C841BB">
            <w:r>
              <w:t xml:space="preserve">Способен систематизировать и применять </w:t>
            </w:r>
            <w:r>
              <w:t>знания о содержании основных этапов и тенденций развития программирования, математического обеспечения и информационных технологий в условиях цифровой экономики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УК-3,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[003577] Групповая динамика и коммуникации</w:t>
            </w:r>
            <w:r>
              <w:rPr>
                <w:sz w:val="16"/>
                <w:szCs w:val="16"/>
              </w:rPr>
              <w:br/>
              <w:t>Group Dynamics and Communications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ПКП-2,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ПКП-2,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[067327]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Life Safety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аттестационное </w:t>
            </w:r>
            <w:r>
              <w:rPr>
                <w:sz w:val="16"/>
                <w:szCs w:val="16"/>
              </w:rPr>
              <w:lastRenderedPageBreak/>
              <w:t>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[003585] Архитектура вычислительных систем</w:t>
            </w:r>
            <w:r>
              <w:rPr>
                <w:sz w:val="16"/>
                <w:szCs w:val="16"/>
              </w:rPr>
              <w:br/>
              <w:t>Architecture of Computational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ПКП-2,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[003581] Геометрия</w:t>
            </w:r>
            <w:r>
              <w:rPr>
                <w:sz w:val="16"/>
                <w:szCs w:val="16"/>
              </w:rPr>
              <w:br/>
              <w:t>Geometry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[003583] Алгоритмы и структуры данных</w:t>
            </w:r>
            <w:r>
              <w:rPr>
                <w:sz w:val="16"/>
                <w:szCs w:val="16"/>
              </w:rPr>
              <w:br/>
              <w:t>Algorithms and Data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[003578]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[003565] Алгебра</w:t>
            </w:r>
            <w:r>
              <w:rPr>
                <w:sz w:val="16"/>
                <w:szCs w:val="16"/>
              </w:rPr>
              <w:br/>
              <w:t>Algebra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ПКА-1, ПКП-2,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[003574] Основы программирования</w:t>
            </w:r>
            <w:r>
              <w:rPr>
                <w:sz w:val="16"/>
                <w:szCs w:val="16"/>
              </w:rPr>
              <w:br/>
              <w:t>Introduction to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Блок(и) дисциплин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Вариативная часть периода обучения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ПКП-1, ПКП-7,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[003590] Введение в программную инженерию</w:t>
            </w:r>
            <w:r>
              <w:rPr>
                <w:sz w:val="16"/>
                <w:szCs w:val="16"/>
              </w:rPr>
              <w:br/>
              <w:t>Introduction to Software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ОПК-6, ПКП-1, </w:t>
            </w:r>
            <w:r>
              <w:rPr>
                <w:sz w:val="16"/>
                <w:szCs w:val="16"/>
              </w:rPr>
              <w:lastRenderedPageBreak/>
              <w:t>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[003589]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</w:t>
            </w:r>
            <w:r>
              <w:rPr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ОПК-2, ОПК-6, ОПК-7, ПКП-1, ПКП-2,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[003576] Практикум на ЭВМ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УК-9,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[003592] Инженерная экономика</w:t>
            </w:r>
            <w:r>
              <w:rPr>
                <w:sz w:val="16"/>
                <w:szCs w:val="16"/>
              </w:rPr>
              <w:br/>
              <w:t>Engineering Economics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ПКП-1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[003587] Алгоритмы и анализ сложности</w:t>
            </w:r>
            <w:r>
              <w:rPr>
                <w:sz w:val="16"/>
                <w:szCs w:val="16"/>
              </w:rPr>
              <w:br/>
              <w:t>Algorithms and Complexity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ОПК-7,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[003591] Операционные системы</w:t>
            </w:r>
            <w:r>
              <w:rPr>
                <w:sz w:val="16"/>
                <w:szCs w:val="16"/>
              </w:rPr>
              <w:br/>
              <w:t>Operating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Английский язык. Траектория 3 (В1-В2)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[003613] Дифференциальные и разностные уравнения</w:t>
            </w:r>
            <w:r>
              <w:rPr>
                <w:sz w:val="16"/>
                <w:szCs w:val="16"/>
              </w:rPr>
              <w:br/>
              <w:t>Differential and Difference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[003615]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lastRenderedPageBreak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>
              <w:rPr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ОПК-6, ОПК-7, ПКП-1, ПКП-2,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[003576] Практикум на ЭВМ</w:t>
            </w:r>
            <w:r>
              <w:rPr>
                <w:sz w:val="16"/>
                <w:szCs w:val="16"/>
              </w:rPr>
              <w:br/>
              <w:t>Computer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[073267] История России</w:t>
            </w:r>
            <w:r>
              <w:rPr>
                <w:sz w:val="16"/>
                <w:szCs w:val="16"/>
              </w:rPr>
              <w:br/>
              <w:t>History of Russia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[003620]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[071326] Математика в информационных технологиях</w:t>
            </w:r>
            <w:r>
              <w:rPr>
                <w:sz w:val="16"/>
                <w:szCs w:val="16"/>
              </w:rPr>
              <w:br/>
              <w:t>Mathematics in IT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ОПК-7, ПКП-1, ПКП-2, ПКП-3, ПКП-4, ПКП-5,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[003617] Разработка программного обеспечения</w:t>
            </w:r>
            <w:r>
              <w:rPr>
                <w:sz w:val="16"/>
                <w:szCs w:val="16"/>
              </w:rPr>
              <w:br/>
              <w:t>Software Development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ПКП-1, ПКП-5,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[003619] Человеко-машинное взаимодействие</w:t>
            </w:r>
            <w:r>
              <w:rPr>
                <w:sz w:val="16"/>
                <w:szCs w:val="16"/>
              </w:rPr>
              <w:br/>
              <w:t>Human-Computer Interaction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1 (0-В2)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2 (А2-В2)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3 (В1-В2)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язык. Траектория 4 (В2-В2+)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ТРКИ-1/результат входного тестирования 65-82% по всем субтестам)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ТРКИ-1/результат входного тестирования более 83% по всем субтестам)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4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4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[003652] Теория автоматов и формальных языков</w:t>
            </w:r>
            <w:r>
              <w:rPr>
                <w:sz w:val="16"/>
                <w:szCs w:val="16"/>
              </w:rPr>
              <w:br/>
              <w:t>Formal Languages and Automata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[003667]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ОПК-6, ПКП-1, ПКП-2,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[003666] Обеспечение качества и тестирование программного обеспечения</w:t>
            </w:r>
            <w:r>
              <w:rPr>
                <w:sz w:val="16"/>
                <w:szCs w:val="16"/>
              </w:rPr>
              <w:br/>
              <w:t>Quality Assurance and Software Testing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ОПК-7, ПКП-1,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[003657] Компьютерные сети</w:t>
            </w:r>
            <w:r>
              <w:rPr>
                <w:sz w:val="16"/>
                <w:szCs w:val="16"/>
              </w:rPr>
              <w:br/>
              <w:t>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[003656] Компьютерная графика</w:t>
            </w:r>
            <w:r>
              <w:rPr>
                <w:sz w:val="16"/>
                <w:szCs w:val="16"/>
              </w:rPr>
              <w:br/>
              <w:t>Computer Graphics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ОПК-6, ОПК-7, ОПК-8, ПКП-1, ПКП-5, УК-1,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[003659] Базы данных</w:t>
            </w:r>
            <w:r>
              <w:rPr>
                <w:sz w:val="16"/>
                <w:szCs w:val="16"/>
              </w:rPr>
              <w:br/>
              <w:t>Databases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ОПК-7, ПКП-6, ПКП-7,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[003728] Введение в специальность</w:t>
            </w:r>
            <w:r>
              <w:rPr>
                <w:sz w:val="16"/>
                <w:szCs w:val="16"/>
              </w:rPr>
              <w:br/>
              <w:t>Introduction to the Main Field of Study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[003712]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5</w:t>
            </w:r>
            <w:r>
              <w:rPr>
                <w:b/>
                <w:sz w:val="16"/>
                <w:szCs w:val="16"/>
              </w:rPr>
              <w:br/>
              <w:t>Hindi for Beginners (Online Course). Semestr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5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5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ОПК-6, ОПК-7, ПКП-1, ПКП-2, ПКП-3,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[003713] Моделирование информационных процессов</w:t>
            </w:r>
            <w:r>
              <w:rPr>
                <w:sz w:val="16"/>
                <w:szCs w:val="16"/>
              </w:rPr>
              <w:br/>
              <w:t>Information Process Modelling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[003669] Проектирование и архитектура программного обеспечения</w:t>
            </w:r>
            <w:r>
              <w:rPr>
                <w:sz w:val="16"/>
                <w:szCs w:val="16"/>
              </w:rPr>
              <w:br/>
              <w:t>Software Architecture and Design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[003663] Теория графов</w:t>
            </w:r>
            <w:r>
              <w:rPr>
                <w:sz w:val="16"/>
                <w:szCs w:val="16"/>
              </w:rPr>
              <w:br/>
              <w:t>Graph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[064931]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[072062] Машинное обучение</w:t>
            </w:r>
            <w:r>
              <w:rPr>
                <w:sz w:val="16"/>
                <w:szCs w:val="16"/>
              </w:rPr>
              <w:br/>
              <w:t>Machine Learning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ПКА-2, ПКП-6, ПКП-7,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[003681] Социально-правовые вопросы программной инженерии</w:t>
            </w:r>
            <w:r>
              <w:rPr>
                <w:sz w:val="16"/>
                <w:szCs w:val="16"/>
              </w:rPr>
              <w:br/>
              <w:t>Social and Legal Issues of Program Engineering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ПКП-6,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[003714]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[003729] Операционные системы и реализация языков программирования</w:t>
            </w:r>
            <w:r>
              <w:rPr>
                <w:sz w:val="16"/>
                <w:szCs w:val="16"/>
              </w:rPr>
              <w:br/>
              <w:t>Operating Systems and Programming Languages Design and Implementation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ОПК-7, ПКП-1, ПКП-6,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[003731] Реинжиниринг систем программирования</w:t>
            </w:r>
            <w:r>
              <w:rPr>
                <w:sz w:val="16"/>
                <w:szCs w:val="16"/>
              </w:rPr>
              <w:br/>
              <w:t>Software Re-Engineering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[003730]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6</w:t>
            </w:r>
            <w:r>
              <w:rPr>
                <w:b/>
                <w:sz w:val="16"/>
                <w:szCs w:val="16"/>
              </w:rPr>
              <w:br/>
              <w:t>Hindi for Beginners (Online Course). Semestr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[003732] Прикладные задачи теории вероятностей</w:t>
            </w:r>
            <w:r>
              <w:rPr>
                <w:sz w:val="16"/>
                <w:szCs w:val="16"/>
              </w:rPr>
              <w:br/>
              <w:t>Applied Problems of Probability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ОПК-3, ОПК-4, ПКА-2, УК-1, УК-2, УК-3, УК-4,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[003692] Анализ требований к программному обеспечению</w:t>
            </w:r>
            <w:r>
              <w:rPr>
                <w:sz w:val="16"/>
                <w:szCs w:val="16"/>
              </w:rPr>
              <w:br/>
              <w:t>Requirements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[068281] Защита информации</w:t>
            </w:r>
            <w:r>
              <w:rPr>
                <w:sz w:val="16"/>
                <w:szCs w:val="16"/>
              </w:rPr>
              <w:br/>
              <w:t>Information Security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ПКА-2, ПКП-2, ПКП-6,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[003693] Управление программными проектами</w:t>
            </w:r>
            <w:r>
              <w:rPr>
                <w:sz w:val="16"/>
                <w:szCs w:val="16"/>
              </w:rPr>
              <w:br/>
              <w:t>Software Project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ПКП-3, УК-1, УК-2, УКБ-1,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[071327] Введение в MS.NET (на английском языке)</w:t>
            </w:r>
            <w:r>
              <w:rPr>
                <w:sz w:val="16"/>
                <w:szCs w:val="16"/>
              </w:rPr>
              <w:br/>
              <w:t>Introduction to Microsoft.NET (in English)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[045269] Современные технологии разработки бизнес-приложений</w:t>
            </w:r>
            <w:r>
              <w:rPr>
                <w:sz w:val="16"/>
                <w:szCs w:val="16"/>
              </w:rPr>
              <w:br/>
              <w:t>Modern Technologies of Business-Applications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ПКП-1, ПКП-2, ПКП-4, 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[003735] Программная инженерия</w:t>
            </w:r>
            <w:r>
              <w:rPr>
                <w:sz w:val="16"/>
                <w:szCs w:val="16"/>
              </w:rPr>
              <w:br/>
              <w:t>Software Engineering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[003734]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ПКП-2, 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[071328] Введение в DevOps</w:t>
            </w:r>
            <w:r>
              <w:rPr>
                <w:sz w:val="16"/>
                <w:szCs w:val="16"/>
              </w:rPr>
              <w:br/>
              <w:t>Introduction to DevOps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[003741] Стохастическое программирование</w:t>
            </w:r>
            <w:r>
              <w:rPr>
                <w:sz w:val="16"/>
                <w:szCs w:val="16"/>
              </w:rPr>
              <w:br/>
              <w:t>Stochastic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7</w:t>
            </w:r>
            <w:r>
              <w:rPr>
                <w:b/>
                <w:sz w:val="16"/>
                <w:szCs w:val="16"/>
              </w:rPr>
              <w:br/>
              <w:t>Hindi for Beginners (Online Course). Semestr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УК-2, УКБ-1,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[003689] Основы менеджмента</w:t>
            </w:r>
            <w:r>
              <w:rPr>
                <w:sz w:val="16"/>
                <w:szCs w:val="16"/>
              </w:rPr>
              <w:br/>
              <w:t>Foundations of Management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ПКА-2,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[050503] Практика разработки документации (на английском языке)</w:t>
            </w:r>
            <w:r>
              <w:rPr>
                <w:sz w:val="16"/>
                <w:szCs w:val="16"/>
              </w:rPr>
              <w:br/>
              <w:t>Practice of Documentation Development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[064946]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ПКП-2, ПКП-3, УК-1, УК-4,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[003691]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[050504] Стохастическая оптимизация в информатике (на английском языке)</w:t>
            </w:r>
            <w:r>
              <w:rPr>
                <w:sz w:val="16"/>
                <w:szCs w:val="16"/>
              </w:rPr>
              <w:br/>
              <w:t>Stochastic Optimisation in Informatics (in English)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ПКП-2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[045268] Алгоритмические основы робототехники</w:t>
            </w:r>
            <w:r>
              <w:rPr>
                <w:sz w:val="16"/>
                <w:szCs w:val="16"/>
              </w:rPr>
              <w:br/>
              <w:t>Algorithmic Foundations of Robotics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[003697] Статический анализ программ</w:t>
            </w:r>
            <w:r>
              <w:rPr>
                <w:sz w:val="16"/>
                <w:szCs w:val="16"/>
              </w:rPr>
              <w:br/>
              <w:t>Static Program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C3A22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для начинающих (онлайн-курс). Семестр 8</w:t>
            </w:r>
            <w:r>
              <w:rPr>
                <w:b/>
                <w:sz w:val="16"/>
                <w:szCs w:val="16"/>
              </w:rPr>
              <w:br/>
              <w:t>Hindi for Beginners (Online Course). Semestr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4C3A22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4C3A22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4C3A22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4C3A22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4C3A22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УКБ-1, УКБ-2, УКБ-3</w:t>
            </w:r>
          </w:p>
        </w:tc>
      </w:tr>
      <w:tr w:rsidR="004C3A22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4C3A22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1BB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C3A22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41BB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A4B98-DB39-4EE4-A881-960DFD57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FAC795DF</Template>
  <TotalTime>1</TotalTime>
  <Pages>17</Pages>
  <Words>5704</Words>
  <Characters>32516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2024-08-29T14:10:00Z</dcterms:created>
  <dcterms:modified xsi:type="dcterms:W3CDTF">2024-08-29T14:10:00Z</dcterms:modified>
</cp:coreProperties>
</file>