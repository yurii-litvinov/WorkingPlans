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DF1437">
        <w:rPr>
          <w:rFonts w:ascii="Times New Roman" w:hAnsi="Times New Roman"/>
          <w:i/>
          <w:szCs w:val="24"/>
        </w:rPr>
        <w:t>Программная инженерия</w:t>
      </w:r>
      <w:r w:rsidRPr="00DF1437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Software</w:t>
      </w:r>
      <w:r w:rsidRPr="00DF1437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09.04.04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2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24/5666/1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УК-2</w:t>
            </w:r>
          </w:p>
        </w:tc>
        <w:tc>
          <w:tcPr>
            <w:tcW w:w="2310" w:type="dxa"/>
          </w:tcPr>
          <w:p w:rsidR="00050815" w:rsidRDefault="00DF1437">
            <w:r>
              <w:t>Способен управлять проектом на всех этапах его жизненного цикла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УК-3</w:t>
            </w:r>
          </w:p>
        </w:tc>
        <w:tc>
          <w:tcPr>
            <w:tcW w:w="2310" w:type="dxa"/>
          </w:tcPr>
          <w:p w:rsidR="00050815" w:rsidRDefault="00DF1437">
            <w:r>
              <w:t xml:space="preserve">Способен организовывать и руководить </w:t>
            </w:r>
            <w:r>
              <w:t>работой команды, вырабатывая командную стратегию для достижения поставленной цели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УК-4</w:t>
            </w:r>
          </w:p>
        </w:tc>
        <w:tc>
          <w:tcPr>
            <w:tcW w:w="2310" w:type="dxa"/>
          </w:tcPr>
          <w:p w:rsidR="00050815" w:rsidRDefault="00DF1437">
            <w: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УК-5</w:t>
            </w:r>
          </w:p>
        </w:tc>
        <w:tc>
          <w:tcPr>
            <w:tcW w:w="2310" w:type="dxa"/>
          </w:tcPr>
          <w:p w:rsidR="00050815" w:rsidRDefault="00DF1437">
            <w:r>
              <w:t>Способе</w:t>
            </w:r>
            <w:r>
              <w:t>н анализировать и учитывать разнообразие культур в процессе межкультурного взаимодействия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УК-6</w:t>
            </w:r>
          </w:p>
        </w:tc>
        <w:tc>
          <w:tcPr>
            <w:tcW w:w="2310" w:type="dxa"/>
          </w:tcPr>
          <w:p w:rsidR="00050815" w:rsidRDefault="00DF1437">
            <w: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УКМ-1</w:t>
            </w:r>
          </w:p>
        </w:tc>
        <w:tc>
          <w:tcPr>
            <w:tcW w:w="2310" w:type="dxa"/>
          </w:tcPr>
          <w:p w:rsidR="00050815" w:rsidRDefault="00DF1437">
            <w:r>
              <w:t xml:space="preserve">Способен определять круг </w:t>
            </w:r>
            <w:r>
              <w:t>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УКМ-2</w:t>
            </w:r>
          </w:p>
        </w:tc>
        <w:tc>
          <w:tcPr>
            <w:tcW w:w="2310" w:type="dxa"/>
          </w:tcPr>
          <w:p w:rsidR="00050815" w:rsidRDefault="00DF1437">
            <w: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</w:t>
            </w:r>
            <w:r>
              <w:t>имости к коррупционному поведению и проявлениям экстремизма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УКМ-3</w:t>
            </w:r>
          </w:p>
        </w:tc>
        <w:tc>
          <w:tcPr>
            <w:tcW w:w="2310" w:type="dxa"/>
          </w:tcPr>
          <w:p w:rsidR="00050815" w:rsidRDefault="00DF1437">
            <w:r>
              <w:t xml:space="preserve">Способен использовать методы получения и работы с информацией в профессиональной сфере с учетом современных технологий цифровой экономики, искусственного интеллекта и науки о данных, а </w:t>
            </w:r>
            <w:r>
              <w:t xml:space="preserve">также </w:t>
            </w:r>
            <w:r>
              <w:lastRenderedPageBreak/>
              <w:t>информационной безопасности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lastRenderedPageBreak/>
              <w:t>УКМ-4</w:t>
            </w:r>
          </w:p>
        </w:tc>
        <w:tc>
          <w:tcPr>
            <w:tcW w:w="2310" w:type="dxa"/>
          </w:tcPr>
          <w:p w:rsidR="00050815" w:rsidRDefault="00DF1437">
            <w: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</w:t>
            </w:r>
            <w:r>
              <w:t>ого языка РФ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ОПК-1</w:t>
            </w:r>
          </w:p>
        </w:tc>
        <w:tc>
          <w:tcPr>
            <w:tcW w:w="2310" w:type="dxa"/>
          </w:tcPr>
          <w:p w:rsidR="00050815" w:rsidRDefault="00DF1437">
            <w: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</w:t>
            </w:r>
            <w:r>
              <w:t>рном контексте.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ОПК-2</w:t>
            </w:r>
          </w:p>
        </w:tc>
        <w:tc>
          <w:tcPr>
            <w:tcW w:w="2310" w:type="dxa"/>
          </w:tcPr>
          <w:p w:rsidR="00050815" w:rsidRDefault="00DF1437">
            <w: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задач.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ОПК-3</w:t>
            </w:r>
          </w:p>
        </w:tc>
        <w:tc>
          <w:tcPr>
            <w:tcW w:w="2310" w:type="dxa"/>
          </w:tcPr>
          <w:p w:rsidR="00050815" w:rsidRDefault="00DF1437">
            <w:r>
              <w:t>Способен анализировать профессиональную информацию</w:t>
            </w:r>
            <w:r>
              <w:t>, выделять в ней главное, структурировать, оформлять и представлять в виде аналитических обзоров с обоснованными выводами и рекомендациями.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ОПК-4</w:t>
            </w:r>
          </w:p>
        </w:tc>
        <w:tc>
          <w:tcPr>
            <w:tcW w:w="2310" w:type="dxa"/>
          </w:tcPr>
          <w:p w:rsidR="00050815" w:rsidRDefault="00DF1437">
            <w:r>
              <w:t>Способен применять на практике новые научные принципы и методы исследований.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ОПК-5</w:t>
            </w:r>
          </w:p>
        </w:tc>
        <w:tc>
          <w:tcPr>
            <w:tcW w:w="2310" w:type="dxa"/>
          </w:tcPr>
          <w:p w:rsidR="00050815" w:rsidRDefault="00DF1437">
            <w:r>
              <w:t xml:space="preserve">Способен разрабатывать и </w:t>
            </w:r>
            <w:r>
              <w:t>модернизировать программное и аппаратное обеспечение информационных и автоматизированных систем.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ОПК-6</w:t>
            </w:r>
          </w:p>
        </w:tc>
        <w:tc>
          <w:tcPr>
            <w:tcW w:w="2310" w:type="dxa"/>
          </w:tcPr>
          <w:p w:rsidR="00050815" w:rsidRDefault="00DF1437">
            <w:r>
              <w:t xml:space="preserve">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</w:t>
            </w:r>
            <w:r>
              <w:t>новых областях знаний, непосредственно не связанных со сферой деятельности.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ОПК-7</w:t>
            </w:r>
          </w:p>
        </w:tc>
        <w:tc>
          <w:tcPr>
            <w:tcW w:w="2310" w:type="dxa"/>
          </w:tcPr>
          <w:p w:rsidR="00050815" w:rsidRDefault="00DF1437">
            <w:r>
      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</w:t>
            </w:r>
            <w:r>
              <w:t>гий, в том числе, в глобальных компьютерных сетях.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lastRenderedPageBreak/>
              <w:t>ОПК-8</w:t>
            </w:r>
          </w:p>
        </w:tc>
        <w:tc>
          <w:tcPr>
            <w:tcW w:w="2310" w:type="dxa"/>
          </w:tcPr>
          <w:p w:rsidR="00050815" w:rsidRDefault="00DF1437">
            <w:r>
              <w:t>Способен осуществлять эффективное управление разработкой программных средств и проектов.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ПКА-1</w:t>
            </w:r>
          </w:p>
        </w:tc>
        <w:tc>
          <w:tcPr>
            <w:tcW w:w="2310" w:type="dxa"/>
          </w:tcPr>
          <w:p w:rsidR="00050815" w:rsidRDefault="00DF1437">
            <w: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ПКП-1</w:t>
            </w:r>
          </w:p>
        </w:tc>
        <w:tc>
          <w:tcPr>
            <w:tcW w:w="2310" w:type="dxa"/>
          </w:tcPr>
          <w:p w:rsidR="00050815" w:rsidRDefault="00DF1437">
            <w:r>
              <w:t>Спос</w:t>
            </w:r>
            <w:r>
              <w:t>обен проектировать программные системы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ПКП-2</w:t>
            </w:r>
          </w:p>
        </w:tc>
        <w:tc>
          <w:tcPr>
            <w:tcW w:w="2310" w:type="dxa"/>
          </w:tcPr>
          <w:p w:rsidR="00050815" w:rsidRDefault="00DF1437">
            <w:r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ПКП-3</w:t>
            </w:r>
          </w:p>
        </w:tc>
        <w:tc>
          <w:tcPr>
            <w:tcW w:w="2310" w:type="dxa"/>
          </w:tcPr>
          <w:p w:rsidR="00050815" w:rsidRDefault="00DF1437">
            <w:r>
              <w:t>Способен разрабатывать моделирующие алгоритмы и реализации их на базе языко</w:t>
            </w:r>
            <w:r>
              <w:t>в и пакетов прикладных программ моделирования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ПКП-4</w:t>
            </w:r>
          </w:p>
        </w:tc>
        <w:tc>
          <w:tcPr>
            <w:tcW w:w="2310" w:type="dxa"/>
          </w:tcPr>
          <w:p w:rsidR="00050815" w:rsidRDefault="00DF1437">
            <w:r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ПКП-5</w:t>
            </w:r>
          </w:p>
        </w:tc>
        <w:tc>
          <w:tcPr>
            <w:tcW w:w="2310" w:type="dxa"/>
          </w:tcPr>
          <w:p w:rsidR="00050815" w:rsidRDefault="00DF1437">
            <w:r>
              <w:t xml:space="preserve">Способен использовать современные системные программные средства: </w:t>
            </w:r>
            <w:r>
              <w:t>операционные системы, операционные и сетевые оболочки, сервисные программы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ПКП-6</w:t>
            </w:r>
          </w:p>
        </w:tc>
        <w:tc>
          <w:tcPr>
            <w:tcW w:w="2310" w:type="dxa"/>
          </w:tcPr>
          <w:p w:rsidR="00050815" w:rsidRDefault="00DF1437">
            <w: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050815">
        <w:tc>
          <w:tcPr>
            <w:tcW w:w="2310" w:type="dxa"/>
          </w:tcPr>
          <w:p w:rsidR="00050815" w:rsidRDefault="00DF1437">
            <w:r>
              <w:t>ПКП-7</w:t>
            </w:r>
          </w:p>
        </w:tc>
        <w:tc>
          <w:tcPr>
            <w:tcW w:w="2310" w:type="dxa"/>
          </w:tcPr>
          <w:p w:rsidR="00050815" w:rsidRDefault="00DF1437">
            <w:r>
              <w:t xml:space="preserve">Способен систематизировать и применять знания </w:t>
            </w:r>
            <w:r>
              <w:t>о содержании основных этапов и тенденций развития программирования, математического обеспечения и информационных технологий в условиях цифровой экономики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ОПК-5, ПКП-7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[031565] Методы и технологии высокопроизводительных вычислений I</w:t>
            </w:r>
            <w:r>
              <w:rPr>
                <w:sz w:val="16"/>
                <w:szCs w:val="16"/>
              </w:rPr>
              <w:br/>
              <w:t>Methods and Techniques of High-Performance Computing I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ПКП-4,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[073331] Современные инструменты и технологии программирования</w:t>
            </w:r>
            <w:r>
              <w:rPr>
                <w:sz w:val="16"/>
                <w:szCs w:val="16"/>
              </w:rPr>
              <w:br/>
              <w:t>Modern Software Development Tools and Technologies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[070911] Учебная (ознакомительная) практика</w:t>
            </w:r>
            <w:r>
              <w:rPr>
                <w:sz w:val="16"/>
                <w:szCs w:val="16"/>
              </w:rPr>
              <w:br/>
              <w:t>Professional (Introductory) Training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ОПК-6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[031539] Дополнительные главы математической логики и теории алгоритмов</w:t>
            </w:r>
            <w:r>
              <w:rPr>
                <w:sz w:val="16"/>
                <w:szCs w:val="16"/>
              </w:rPr>
              <w:br/>
              <w:t>Additional Chapters of Mathematical Logic and Algorithm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[031541] Алгоритмы обработки изображений</w:t>
            </w:r>
            <w:r>
              <w:rPr>
                <w:sz w:val="16"/>
                <w:szCs w:val="16"/>
              </w:rPr>
              <w:br/>
              <w:t>Image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[060140] Русский язык как иностранный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ОПК-5,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[068278] Задачи и инструменты машинного обучения</w:t>
            </w:r>
            <w:r>
              <w:rPr>
                <w:sz w:val="16"/>
                <w:szCs w:val="16"/>
              </w:rPr>
              <w:br/>
              <w:t>Machine Learning Problems and Tools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[031542] Проектирование цифровых систем</w:t>
            </w:r>
            <w:r>
              <w:rPr>
                <w:sz w:val="16"/>
                <w:szCs w:val="16"/>
              </w:rPr>
              <w:br/>
              <w:t>Digital System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ОПК-5,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[031567]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[031569] Сетевые технологии I</w:t>
            </w:r>
            <w:r>
              <w:rPr>
                <w:sz w:val="16"/>
                <w:szCs w:val="16"/>
              </w:rPr>
              <w:br/>
              <w:t>Network Technologies I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1</w:t>
            </w:r>
            <w:r>
              <w:rPr>
                <w:b/>
                <w:sz w:val="16"/>
                <w:szCs w:val="16"/>
              </w:rPr>
              <w:br/>
              <w:t>Chinese Language (Online Course). Semestr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[076220] Китайский язык для начинающих. Часть 1 </w:t>
            </w:r>
            <w:r>
              <w:rPr>
                <w:sz w:val="16"/>
                <w:szCs w:val="16"/>
              </w:rPr>
              <w:lastRenderedPageBreak/>
              <w:t>(онлайн-курс) (онлайн), тр 1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1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Хинди для начинающих (онлайн-курс). Семестр 1</w:t>
            </w:r>
            <w:r>
              <w:rPr>
                <w:b/>
                <w:sz w:val="16"/>
                <w:szCs w:val="16"/>
              </w:rPr>
              <w:br/>
              <w:t>Hindi for Beginners (Online Course). Semestr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зачёты: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1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1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ПКП-1, ПКП-2,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[031548]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[058059] Цифровая культура: технологии и безопасность (ЭО)</w:t>
            </w:r>
            <w:r>
              <w:rPr>
                <w:sz w:val="16"/>
                <w:szCs w:val="16"/>
              </w:rPr>
              <w:br/>
              <w:t>Digital Culture: Technology and Security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[031546] Философия</w:t>
            </w:r>
            <w:r>
              <w:rPr>
                <w:sz w:val="16"/>
                <w:szCs w:val="16"/>
              </w:rPr>
              <w:br/>
              <w:t>Philosophy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[031547] Математические методы цифровой обработки </w:t>
            </w:r>
            <w:r>
              <w:rPr>
                <w:sz w:val="16"/>
                <w:szCs w:val="16"/>
              </w:rPr>
              <w:lastRenderedPageBreak/>
              <w:t>сигналов</w:t>
            </w:r>
            <w:r>
              <w:rPr>
                <w:sz w:val="16"/>
                <w:szCs w:val="16"/>
              </w:rPr>
              <w:br/>
              <w:t>Mathematical Methods of Digital Signal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ОПК-3, ОПК-4, ОПК-5, ОПК-6, ОПК-7,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[076346] Производственная практика (технологическая)</w:t>
            </w:r>
            <w:r>
              <w:rPr>
                <w:sz w:val="16"/>
                <w:szCs w:val="16"/>
              </w:rPr>
              <w:br/>
              <w:t>Technology Research &amp; 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[060140] Русский язык как иностранный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ОПК-3, ОПК-8, ПКП-1, ПКП-7, УК-1, </w:t>
            </w:r>
            <w:r>
              <w:rPr>
                <w:sz w:val="16"/>
                <w:szCs w:val="16"/>
              </w:rPr>
              <w:lastRenderedPageBreak/>
              <w:t>УК-2, УК-3, УК-4,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[031570]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2</w:t>
            </w:r>
            <w:r>
              <w:rPr>
                <w:b/>
                <w:sz w:val="16"/>
                <w:szCs w:val="16"/>
              </w:rPr>
              <w:br/>
              <w:t>Hindi for Beginners (Online Course). Semestr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2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Китайский язык (онлайн-курс). Семестр 2</w:t>
            </w:r>
            <w:r>
              <w:rPr>
                <w:b/>
                <w:sz w:val="16"/>
                <w:szCs w:val="16"/>
              </w:rPr>
              <w:br/>
              <w:t>Chinese Language (Online Course). Semestr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зачёты: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[076226] Китайский язык: пять шагов к успеху. Часть 5 </w:t>
            </w:r>
            <w:r>
              <w:rPr>
                <w:sz w:val="16"/>
                <w:szCs w:val="16"/>
              </w:rPr>
              <w:lastRenderedPageBreak/>
              <w:t>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2 год обучения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УК-4, 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[060011] Язык эффективной коммуникации в цифровом обществе (онлайн-курс)</w:t>
            </w:r>
            <w:r>
              <w:rPr>
                <w:sz w:val="16"/>
                <w:szCs w:val="16"/>
              </w:rPr>
              <w:br/>
              <w:t>Language of Effective Communication in the Digital Society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ОПК-7, ОПК-8, ПКП-1, ПКП-2,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[031555] Современные СУБД</w:t>
            </w:r>
            <w:r>
              <w:rPr>
                <w:sz w:val="16"/>
                <w:szCs w:val="16"/>
              </w:rPr>
              <w:br/>
              <w:t>Modern Database Management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УК-1, 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[064959] Учебная практика (педагогическая)</w:t>
            </w:r>
            <w:r>
              <w:rPr>
                <w:sz w:val="16"/>
                <w:szCs w:val="16"/>
              </w:rPr>
              <w:br/>
              <w:t>Teaching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ПКП-4,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[031557] История вычислительной техники и программирования</w:t>
            </w:r>
            <w:r>
              <w:rPr>
                <w:sz w:val="16"/>
                <w:szCs w:val="16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ПКП-1, ПКП-2, ПКП-3, ПКП-7,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[031571] Теория решения изобретательских задач в информационных технологиях</w:t>
            </w:r>
            <w:r>
              <w:rPr>
                <w:sz w:val="16"/>
                <w:szCs w:val="16"/>
              </w:rPr>
              <w:br/>
              <w:t>Theory of Inventive Problem Solving in Information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УКМ-1, УКМ-2,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[031550] Экономико-правовые основы рынка ПО</w:t>
            </w:r>
            <w:r>
              <w:rPr>
                <w:sz w:val="16"/>
                <w:szCs w:val="16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ОПК-5, ОПК-6, ОПК-7, ПКП-1, ПКП-5, ПКП-6,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[064960]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Research &amp; 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[060016] Управление бизнесом (онлайн-курс)</w:t>
            </w:r>
            <w:r>
              <w:rPr>
                <w:sz w:val="16"/>
                <w:szCs w:val="16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ОПК-7, </w:t>
            </w:r>
            <w:r>
              <w:rPr>
                <w:sz w:val="16"/>
                <w:szCs w:val="16"/>
              </w:rPr>
              <w:lastRenderedPageBreak/>
              <w:t>ПКП-3,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[031553] Методы статистической обработки информации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Methods of Statistical Information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ОПК-7, ОПК-8, ПКП-1, ПКП-2,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[064003] Подготовка научных текстов в программной инженерии и IT</w:t>
            </w:r>
            <w:r>
              <w:rPr>
                <w:sz w:val="16"/>
                <w:szCs w:val="16"/>
              </w:rPr>
              <w:br/>
              <w:t>Scientific Writing in Software Engineering an IT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[031574] Разработка веб-приложений</w:t>
            </w:r>
            <w:r>
              <w:rPr>
                <w:sz w:val="16"/>
                <w:szCs w:val="16"/>
              </w:rPr>
              <w:br/>
              <w:t>Web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УКМ-2,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[067127] Право интеллектуальной собственности в цифровую эпоху (онлайн-курс)</w:t>
            </w:r>
            <w:r>
              <w:rPr>
                <w:sz w:val="16"/>
                <w:szCs w:val="16"/>
              </w:rPr>
              <w:br/>
              <w:t>Intellectual Property Law in Digital Age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3</w:t>
            </w:r>
            <w:r>
              <w:rPr>
                <w:b/>
                <w:sz w:val="16"/>
                <w:szCs w:val="16"/>
              </w:rPr>
              <w:br/>
              <w:t>Chinese Language (Online Course). Semestr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[076221] Китайский язык для начинающих. Часть 2 </w:t>
            </w:r>
            <w:r>
              <w:rPr>
                <w:sz w:val="16"/>
                <w:szCs w:val="16"/>
              </w:rPr>
              <w:lastRenderedPageBreak/>
              <w:t>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3</w:t>
            </w:r>
            <w:r>
              <w:rPr>
                <w:b/>
                <w:sz w:val="16"/>
                <w:szCs w:val="16"/>
              </w:rPr>
              <w:br/>
              <w:t>Hindi for Beginners (Online Course). Semestr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[078036] Хинди для начинающих. Часть 1 (онлайн-курс) </w:t>
            </w:r>
            <w:r>
              <w:rPr>
                <w:sz w:val="16"/>
                <w:szCs w:val="16"/>
              </w:rPr>
              <w:lastRenderedPageBreak/>
              <w:t>(онлайн), тр 3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ОПК-5, ОПК-6, ОПК-7, ПКП-3, ПКП-6, ПКП-7, УК-6, УКМ-1,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[058540] Подготовка выпускной квалификационной работы</w:t>
            </w:r>
            <w:r>
              <w:rPr>
                <w:sz w:val="16"/>
                <w:szCs w:val="16"/>
              </w:rPr>
              <w:br/>
              <w:t>Graduation Project Preparation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>
              <w:rPr>
                <w:sz w:val="16"/>
                <w:szCs w:val="16"/>
              </w:rPr>
              <w:br/>
              <w:t>Theory and Practice of Countering Corrupt Behaviour and Manifestations of Extremism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ОПК-5, ОПК-6, ОПК-7, ПКП-1, ПКП-5, ПКП-6,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[064962]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Graduation Thesis Preparatory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[060019] Современные проблемы непрерывного образования (онлайн-курс)</w:t>
            </w:r>
            <w:r>
              <w:rPr>
                <w:sz w:val="16"/>
                <w:szCs w:val="16"/>
              </w:rPr>
              <w:br/>
              <w:t>Current Issues in Continuous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[062765] Финансовая грамотность (онлайн-курс)</w:t>
            </w:r>
            <w:r>
              <w:rPr>
                <w:sz w:val="16"/>
                <w:szCs w:val="16"/>
              </w:rPr>
              <w:br/>
              <w:t>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ОПК-3, ОПК-4, ОПК-7, УК-4, УК-6, УКМ-1, УКМ-2, УКМ-3, </w:t>
            </w:r>
            <w:r>
              <w:rPr>
                <w:sz w:val="16"/>
                <w:szCs w:val="16"/>
              </w:rPr>
              <w:lastRenderedPageBreak/>
              <w:t>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[031576]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[031579]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[031578]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5081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4</w:t>
            </w:r>
            <w:r>
              <w:rPr>
                <w:b/>
                <w:sz w:val="16"/>
                <w:szCs w:val="16"/>
              </w:rPr>
              <w:br/>
              <w:t>Chinese Language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[076223] Китайский язык: пять шагов к успеху. Часть 2 </w:t>
            </w:r>
            <w:r>
              <w:rPr>
                <w:sz w:val="16"/>
                <w:szCs w:val="16"/>
              </w:rPr>
              <w:lastRenderedPageBreak/>
              <w:t>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4</w:t>
            </w:r>
            <w:r>
              <w:rPr>
                <w:b/>
                <w:sz w:val="16"/>
                <w:szCs w:val="16"/>
              </w:rPr>
              <w:br/>
              <w:t>Hindi for Beginners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5081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5081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050815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050815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050815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ПКП-1, ПКП-2, ПКП-3, ПКП-4, ПКП-5, ПКП-6, ПКП-7, УК-6, УКМ-1</w:t>
            </w:r>
          </w:p>
        </w:tc>
      </w:tr>
      <w:tr w:rsidR="00050815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050815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437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50815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1437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77A99-6ED7-4DEB-8C03-41D2A43E2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FC0C6FD2</Template>
  <TotalTime>0</TotalTime>
  <Pages>21</Pages>
  <Words>3353</Words>
  <Characters>19113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2024-08-29T14:05:00Z</dcterms:created>
  <dcterms:modified xsi:type="dcterms:W3CDTF">2024-08-29T14:05:00Z</dcterms:modified>
</cp:coreProperties>
</file>