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5425D2">
        <w:rPr>
          <w:rFonts w:ascii="Times New Roman" w:hAnsi="Times New Roman"/>
          <w:sz w:val="24"/>
          <w:szCs w:val="24"/>
        </w:rPr>
        <w:t>Приложение</w:t>
      </w:r>
    </w:p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5425D2">
        <w:rPr>
          <w:rFonts w:ascii="Times New Roman" w:hAnsi="Times New Roman"/>
          <w:sz w:val="24"/>
          <w:szCs w:val="24"/>
        </w:rPr>
        <w:t>УТВЕРЖДЕН</w:t>
      </w:r>
    </w:p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5425D2">
        <w:rPr>
          <w:rFonts w:ascii="Times New Roman" w:hAnsi="Times New Roman"/>
          <w:sz w:val="24"/>
          <w:szCs w:val="24"/>
        </w:rPr>
        <w:t>приказом проректора</w:t>
      </w:r>
    </w:p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5425D2">
        <w:rPr>
          <w:rFonts w:ascii="Times New Roman" w:hAnsi="Times New Roman"/>
          <w:sz w:val="24"/>
          <w:szCs w:val="24"/>
        </w:rPr>
        <w:t>по учебно-методической работе</w:t>
      </w:r>
    </w:p>
    <w:p w:rsidR="003F02F1" w:rsidRPr="00150FAB" w:rsidRDefault="003F02F1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от ___________ № __________</w:t>
      </w:r>
    </w:p>
    <w:p w:rsidR="00E65B63" w:rsidRPr="00150FAB" w:rsidRDefault="00E65B63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F02F1" w:rsidRPr="00150FAB" w:rsidRDefault="003F02F1" w:rsidP="003F02F1">
      <w:pPr>
        <w:spacing w:after="0"/>
        <w:jc w:val="center"/>
        <w:rPr>
          <w:rFonts w:ascii="Times New Roman" w:hAnsi="Times New Roman"/>
          <w:b/>
          <w:bCs/>
          <w:sz w:val="20"/>
        </w:rPr>
      </w:pPr>
    </w:p>
    <w:p w:rsidR="00787E2C" w:rsidRPr="00150FAB" w:rsidRDefault="00787E2C" w:rsidP="00787E2C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:rsidR="00787E2C" w:rsidRPr="00150FAB" w:rsidRDefault="00787E2C" w:rsidP="00E65B63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:rsidR="003F02F1" w:rsidRPr="00371A10" w:rsidRDefault="00BD08A0" w:rsidP="00371A10">
      <w:pPr>
        <w:spacing w:after="0"/>
        <w:jc w:val="center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  <w:lang w:val="en-US"/>
        </w:rPr>
        <w:t>Технологии программирования</w:t>
      </w:r>
      <w:r>
        <w:rPr>
          <w:rFonts w:ascii="Times New Roman" w:hAnsi="Times New Roman"/>
          <w:i/>
          <w:szCs w:val="24"/>
          <w:lang w:val="en-US"/>
        </w:rPr>
        <w:br/>
        <w:t>Technology Programming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787E2C" w:rsidRPr="00150FAB" w:rsidRDefault="00BD08A0" w:rsidP="003F02F1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</w:p>
        </w:tc>
      </w:tr>
      <w:tr w:rsidR="00E65B63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E65B63" w:rsidRPr="00150FAB" w:rsidRDefault="00E65B63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E65B63" w:rsidRPr="00150FAB" w:rsidRDefault="00E65B63" w:rsidP="00E65B63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02.03.03</w:t>
            </w:r>
            <w:r w:rsidRPr="00150FAB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Cs w:val="24"/>
                <w:lang w:val="en-US"/>
              </w:rPr>
              <w:t>Математическое обеспечение и администрирование информационных систем</w:t>
            </w:r>
          </w:p>
        </w:tc>
      </w:tr>
      <w:tr w:rsidR="00787E2C" w:rsidRPr="00150FAB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английский, русский</w:t>
            </w:r>
            <w:r w:rsidR="00787E2C" w:rsidRPr="00150FAB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4 года</w:t>
            </w:r>
            <w:r w:rsidR="00787E2C" w:rsidRPr="00150FAB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:rsidR="00E65B63" w:rsidRPr="00150FAB" w:rsidRDefault="00E65B63" w:rsidP="003F02F1">
      <w:pPr>
        <w:spacing w:after="0"/>
        <w:jc w:val="center"/>
        <w:rPr>
          <w:rFonts w:ascii="Times New Roman" w:hAnsi="Times New Roman"/>
          <w:color w:val="000000"/>
          <w:sz w:val="14"/>
        </w:rPr>
      </w:pP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по уровню высшего образования,</w:t>
      </w:r>
    </w:p>
    <w:p w:rsidR="00787E2C" w:rsidRPr="00150FAB" w:rsidRDefault="00787E2C" w:rsidP="00E65B63">
      <w:pPr>
        <w:spacing w:after="12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150FAB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02F1" w:rsidRPr="00150FAB" w:rsidRDefault="003F02F1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150FAB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BD08A0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>22/5162/1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:rsidR="00E65B63" w:rsidRPr="00371A10" w:rsidRDefault="00E65B63" w:rsidP="00E65B63">
      <w:pPr>
        <w:spacing w:after="0"/>
        <w:jc w:val="center"/>
        <w:rPr>
          <w:rFonts w:ascii="Times New Roman" w:hAnsi="Times New Roman"/>
          <w:color w:val="000000"/>
          <w:sz w:val="6"/>
        </w:rPr>
      </w:pPr>
    </w:p>
    <w:p w:rsidR="003F02F1" w:rsidRPr="00150FAB" w:rsidRDefault="00787E2C" w:rsidP="00E65B63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color w:val="000000"/>
        </w:rPr>
        <w:t>Санкт-Петербург</w:t>
      </w:r>
      <w:r w:rsidR="003F02F1" w:rsidRPr="00150FAB">
        <w:rPr>
          <w:rFonts w:ascii="Times New Roman" w:hAnsi="Times New Roman"/>
          <w:b/>
          <w:bCs/>
          <w:color w:val="000000"/>
        </w:rPr>
        <w:br w:type="page"/>
      </w:r>
    </w:p>
    <w:p w:rsidR="00787E2C" w:rsidRPr="00150FAB" w:rsidRDefault="00787E2C" w:rsidP="00787E2C">
      <w:pPr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:rsidR="00E65B63" w:rsidRPr="00150FAB" w:rsidRDefault="00E65B63" w:rsidP="00E65B63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150FAB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:rsidR="00E65B63" w:rsidRPr="00150FAB" w:rsidRDefault="00E65B63" w:rsidP="00E65B63">
      <w:pPr>
        <w:spacing w:after="0" w:line="240" w:lineRule="auto"/>
        <w:ind w:left="405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1"/>
        <w:gridCol w:w="11466"/>
      </w:tblGrid>
      <w:tr w:rsidR="005209BE" w:rsidRPr="00150FAB" w:rsidTr="00B40C1E">
        <w:trPr>
          <w:cantSplit/>
        </w:trPr>
        <w:tc>
          <w:tcPr>
            <w:tcW w:w="2591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1466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150FAB" w:rsidTr="00CA799D">
        <w:trPr>
          <w:cantSplit/>
        </w:trPr>
        <w:tc>
          <w:tcPr>
            <w:tcW w:w="2591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УК-1</w:t>
            </w:r>
          </w:p>
        </w:tc>
        <w:tc>
          <w:tcPr>
            <w:tcW w:w="11466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353243">
        <w:tc>
          <w:tcPr>
            <w:tcW w:w="2310" w:type="dxa"/>
          </w:tcPr>
          <w:p w:rsidR="00353243" w:rsidRDefault="001444F2">
            <w:r>
              <w:t>УК-2</w:t>
            </w:r>
          </w:p>
        </w:tc>
        <w:tc>
          <w:tcPr>
            <w:tcW w:w="2310" w:type="dxa"/>
          </w:tcPr>
          <w:p w:rsidR="00353243" w:rsidRDefault="001444F2">
            <w:r>
              <w:t xml:space="preserve">Способен определять круг задач в рамках поставленной цели и выбирать оптимальные способы их решения, </w:t>
            </w:r>
            <w:r>
              <w:t>исходя из действующих правовых норм, имеющихся ресурсов и ограничений</w:t>
            </w:r>
          </w:p>
        </w:tc>
      </w:tr>
      <w:tr w:rsidR="00353243">
        <w:tc>
          <w:tcPr>
            <w:tcW w:w="2310" w:type="dxa"/>
          </w:tcPr>
          <w:p w:rsidR="00353243" w:rsidRDefault="001444F2">
            <w:r>
              <w:t>УК-3</w:t>
            </w:r>
          </w:p>
        </w:tc>
        <w:tc>
          <w:tcPr>
            <w:tcW w:w="2310" w:type="dxa"/>
          </w:tcPr>
          <w:p w:rsidR="00353243" w:rsidRDefault="001444F2">
            <w:r>
              <w:t>Способен осуществлять социальное взаимодействие и реализовывать свою роль в команде</w:t>
            </w:r>
          </w:p>
        </w:tc>
      </w:tr>
      <w:tr w:rsidR="00353243">
        <w:tc>
          <w:tcPr>
            <w:tcW w:w="2310" w:type="dxa"/>
          </w:tcPr>
          <w:p w:rsidR="00353243" w:rsidRDefault="001444F2">
            <w:r>
              <w:t>УК-4</w:t>
            </w:r>
          </w:p>
        </w:tc>
        <w:tc>
          <w:tcPr>
            <w:tcW w:w="2310" w:type="dxa"/>
          </w:tcPr>
          <w:p w:rsidR="00353243" w:rsidRDefault="001444F2">
            <w:r>
              <w:t>Способен осуществлять деловую коммуникацию в устной и письменной формах на государственном</w:t>
            </w:r>
            <w:r>
              <w:t xml:space="preserve"> языке Российской Федерации и иностранном(ых) языке(ах)</w:t>
            </w:r>
          </w:p>
        </w:tc>
      </w:tr>
      <w:tr w:rsidR="00353243">
        <w:tc>
          <w:tcPr>
            <w:tcW w:w="2310" w:type="dxa"/>
          </w:tcPr>
          <w:p w:rsidR="00353243" w:rsidRDefault="001444F2">
            <w:r>
              <w:t>УК-5</w:t>
            </w:r>
          </w:p>
        </w:tc>
        <w:tc>
          <w:tcPr>
            <w:tcW w:w="2310" w:type="dxa"/>
          </w:tcPr>
          <w:p w:rsidR="00353243" w:rsidRDefault="001444F2">
            <w: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353243">
        <w:tc>
          <w:tcPr>
            <w:tcW w:w="2310" w:type="dxa"/>
          </w:tcPr>
          <w:p w:rsidR="00353243" w:rsidRDefault="001444F2">
            <w:r>
              <w:t>УК-6</w:t>
            </w:r>
          </w:p>
        </w:tc>
        <w:tc>
          <w:tcPr>
            <w:tcW w:w="2310" w:type="dxa"/>
          </w:tcPr>
          <w:p w:rsidR="00353243" w:rsidRDefault="001444F2">
            <w:r>
              <w:t xml:space="preserve">Способен управлять своим временем, выстраивать и реализовывать </w:t>
            </w:r>
            <w:r>
              <w:t>траекторию саморазвития на основе принципов образования в течение всей жизни</w:t>
            </w:r>
          </w:p>
        </w:tc>
      </w:tr>
      <w:tr w:rsidR="00353243">
        <w:tc>
          <w:tcPr>
            <w:tcW w:w="2310" w:type="dxa"/>
          </w:tcPr>
          <w:p w:rsidR="00353243" w:rsidRDefault="001444F2">
            <w:r>
              <w:t>УК-7</w:t>
            </w:r>
          </w:p>
        </w:tc>
        <w:tc>
          <w:tcPr>
            <w:tcW w:w="2310" w:type="dxa"/>
          </w:tcPr>
          <w:p w:rsidR="00353243" w:rsidRDefault="001444F2">
            <w: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353243">
        <w:tc>
          <w:tcPr>
            <w:tcW w:w="2310" w:type="dxa"/>
          </w:tcPr>
          <w:p w:rsidR="00353243" w:rsidRDefault="001444F2">
            <w:r>
              <w:t>УК-8</w:t>
            </w:r>
          </w:p>
        </w:tc>
        <w:tc>
          <w:tcPr>
            <w:tcW w:w="2310" w:type="dxa"/>
          </w:tcPr>
          <w:p w:rsidR="00353243" w:rsidRDefault="001444F2">
            <w:r>
              <w:t>Способен создавать и поддержив</w:t>
            </w:r>
            <w:r>
              <w:t>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</w:tr>
      <w:tr w:rsidR="00353243">
        <w:tc>
          <w:tcPr>
            <w:tcW w:w="2310" w:type="dxa"/>
          </w:tcPr>
          <w:p w:rsidR="00353243" w:rsidRDefault="001444F2">
            <w:r>
              <w:lastRenderedPageBreak/>
              <w:t>УК</w:t>
            </w:r>
            <w:r>
              <w:t>-9</w:t>
            </w:r>
          </w:p>
        </w:tc>
        <w:tc>
          <w:tcPr>
            <w:tcW w:w="2310" w:type="dxa"/>
          </w:tcPr>
          <w:p w:rsidR="00353243" w:rsidRDefault="001444F2">
            <w:r>
              <w:t>Способен принимать обоснованные экономические решения в различных областях жизнедеятельности</w:t>
            </w:r>
          </w:p>
        </w:tc>
      </w:tr>
      <w:tr w:rsidR="00353243">
        <w:tc>
          <w:tcPr>
            <w:tcW w:w="2310" w:type="dxa"/>
          </w:tcPr>
          <w:p w:rsidR="00353243" w:rsidRDefault="001444F2">
            <w:r>
              <w:t>УК-10</w:t>
            </w:r>
          </w:p>
        </w:tc>
        <w:tc>
          <w:tcPr>
            <w:tcW w:w="2310" w:type="dxa"/>
          </w:tcPr>
          <w:p w:rsidR="00353243" w:rsidRDefault="001444F2">
            <w:r>
              <w:t>Способен формировать нетерпимое отношение к коррупционному поведению</w:t>
            </w:r>
          </w:p>
        </w:tc>
      </w:tr>
      <w:tr w:rsidR="00353243">
        <w:tc>
          <w:tcPr>
            <w:tcW w:w="2310" w:type="dxa"/>
          </w:tcPr>
          <w:p w:rsidR="00353243" w:rsidRDefault="001444F2">
            <w:r>
              <w:t>УКБ-1</w:t>
            </w:r>
          </w:p>
        </w:tc>
        <w:tc>
          <w:tcPr>
            <w:tcW w:w="2310" w:type="dxa"/>
          </w:tcPr>
          <w:p w:rsidR="00353243" w:rsidRDefault="001444F2">
            <w:r>
              <w:t xml:space="preserve">Способен участвовать в разработке и реализации проектов, в том числе </w:t>
            </w:r>
            <w:r>
              <w:t>предпринимательских</w:t>
            </w:r>
          </w:p>
        </w:tc>
      </w:tr>
      <w:tr w:rsidR="00353243">
        <w:tc>
          <w:tcPr>
            <w:tcW w:w="2310" w:type="dxa"/>
          </w:tcPr>
          <w:p w:rsidR="00353243" w:rsidRDefault="001444F2">
            <w:r>
              <w:t>УКБ-2</w:t>
            </w:r>
          </w:p>
        </w:tc>
        <w:tc>
          <w:tcPr>
            <w:tcW w:w="2310" w:type="dxa"/>
          </w:tcPr>
          <w:p w:rsidR="00353243" w:rsidRDefault="001444F2">
            <w:r>
              <w:t>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      </w:r>
          </w:p>
        </w:tc>
      </w:tr>
      <w:tr w:rsidR="00353243">
        <w:tc>
          <w:tcPr>
            <w:tcW w:w="2310" w:type="dxa"/>
          </w:tcPr>
          <w:p w:rsidR="00353243" w:rsidRDefault="001444F2">
            <w:r>
              <w:t>УКБ-3</w:t>
            </w:r>
          </w:p>
        </w:tc>
        <w:tc>
          <w:tcPr>
            <w:tcW w:w="2310" w:type="dxa"/>
          </w:tcPr>
          <w:p w:rsidR="00353243" w:rsidRDefault="001444F2">
            <w:r>
              <w:t>Способен понимать сущность и значение информации в ра</w:t>
            </w:r>
            <w:r>
              <w:t>звитии общества, использовать основные методы получения и работы с информацией с учетом современных технологий цифровой экономики, искусственного интеллекта и науки о данных, а также информационной безопасности</w:t>
            </w:r>
          </w:p>
        </w:tc>
      </w:tr>
      <w:tr w:rsidR="00353243">
        <w:tc>
          <w:tcPr>
            <w:tcW w:w="2310" w:type="dxa"/>
          </w:tcPr>
          <w:p w:rsidR="00353243" w:rsidRDefault="001444F2">
            <w:r>
              <w:t>УКБ-4</w:t>
            </w:r>
          </w:p>
        </w:tc>
        <w:tc>
          <w:tcPr>
            <w:tcW w:w="2310" w:type="dxa"/>
          </w:tcPr>
          <w:p w:rsidR="00353243" w:rsidRDefault="001444F2">
            <w:r>
              <w:t>Способен использовать базовые дефектол</w:t>
            </w:r>
            <w:r>
              <w:t>огические знания в социальной и профессиональной сферах</w:t>
            </w:r>
          </w:p>
        </w:tc>
      </w:tr>
      <w:tr w:rsidR="00353243">
        <w:tc>
          <w:tcPr>
            <w:tcW w:w="2310" w:type="dxa"/>
          </w:tcPr>
          <w:p w:rsidR="00353243" w:rsidRDefault="001444F2">
            <w:r>
              <w:t>ОПК-1</w:t>
            </w:r>
          </w:p>
        </w:tc>
        <w:tc>
          <w:tcPr>
            <w:tcW w:w="2310" w:type="dxa"/>
          </w:tcPr>
          <w:p w:rsidR="00353243" w:rsidRDefault="001444F2">
            <w: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</w:tr>
      <w:tr w:rsidR="00353243">
        <w:tc>
          <w:tcPr>
            <w:tcW w:w="2310" w:type="dxa"/>
          </w:tcPr>
          <w:p w:rsidR="00353243" w:rsidRDefault="001444F2">
            <w:r>
              <w:t>ОПК-2</w:t>
            </w:r>
          </w:p>
        </w:tc>
        <w:tc>
          <w:tcPr>
            <w:tcW w:w="2310" w:type="dxa"/>
          </w:tcPr>
          <w:p w:rsidR="00353243" w:rsidRDefault="001444F2">
            <w:r>
              <w:t>Способен применять современный</w:t>
            </w:r>
            <w:r>
              <w:t xml:space="preserve"> математический аппарат, связанный с проектированием, разработкой, реализацией и оценкой качества программных продуктов и программных комплексов в различных областях человеческой деятельности</w:t>
            </w:r>
          </w:p>
        </w:tc>
      </w:tr>
      <w:tr w:rsidR="00353243">
        <w:tc>
          <w:tcPr>
            <w:tcW w:w="2310" w:type="dxa"/>
          </w:tcPr>
          <w:p w:rsidR="00353243" w:rsidRDefault="001444F2">
            <w:r>
              <w:t>ОПК-3</w:t>
            </w:r>
          </w:p>
        </w:tc>
        <w:tc>
          <w:tcPr>
            <w:tcW w:w="2310" w:type="dxa"/>
          </w:tcPr>
          <w:p w:rsidR="00353243" w:rsidRDefault="001444F2">
            <w:r>
              <w:t xml:space="preserve">Способен понимать и применять современные информационные </w:t>
            </w:r>
            <w:r>
              <w:t>технологии, в том числе отечественные, при создании программных продуктов и программных комплексов различного назначения</w:t>
            </w:r>
          </w:p>
        </w:tc>
      </w:tr>
      <w:tr w:rsidR="00353243">
        <w:tc>
          <w:tcPr>
            <w:tcW w:w="2310" w:type="dxa"/>
          </w:tcPr>
          <w:p w:rsidR="00353243" w:rsidRDefault="001444F2">
            <w:r>
              <w:t>ОПК-4</w:t>
            </w:r>
          </w:p>
        </w:tc>
        <w:tc>
          <w:tcPr>
            <w:tcW w:w="2310" w:type="dxa"/>
          </w:tcPr>
          <w:p w:rsidR="00353243" w:rsidRDefault="001444F2">
            <w:r>
              <w:t>Способен участвовать в разработке технической документации программных продуктов и программных комплексов</w:t>
            </w:r>
          </w:p>
        </w:tc>
      </w:tr>
      <w:tr w:rsidR="00353243">
        <w:tc>
          <w:tcPr>
            <w:tcW w:w="2310" w:type="dxa"/>
          </w:tcPr>
          <w:p w:rsidR="00353243" w:rsidRDefault="001444F2">
            <w:r>
              <w:t>ОПК-5</w:t>
            </w:r>
          </w:p>
        </w:tc>
        <w:tc>
          <w:tcPr>
            <w:tcW w:w="2310" w:type="dxa"/>
          </w:tcPr>
          <w:p w:rsidR="00353243" w:rsidRDefault="001444F2">
            <w:r>
              <w:t>Способен инстал</w:t>
            </w:r>
            <w:r>
              <w:t>лировать и сопровождать программное обеспечение для информационных систем и баз данных, в том числе отечественного производства</w:t>
            </w:r>
          </w:p>
        </w:tc>
      </w:tr>
      <w:tr w:rsidR="00353243">
        <w:tc>
          <w:tcPr>
            <w:tcW w:w="2310" w:type="dxa"/>
          </w:tcPr>
          <w:p w:rsidR="00353243" w:rsidRDefault="001444F2">
            <w:r>
              <w:lastRenderedPageBreak/>
              <w:t>ОПК-6</w:t>
            </w:r>
          </w:p>
        </w:tc>
        <w:tc>
          <w:tcPr>
            <w:tcW w:w="2310" w:type="dxa"/>
          </w:tcPr>
          <w:p w:rsidR="00353243" w:rsidRDefault="001444F2">
            <w:r>
              <w:t>Способен использовать в педагогической деятельности научные основы знаний в сфере информационно-коммуникационных технолог</w:t>
            </w:r>
            <w:r>
              <w:t>ий</w:t>
            </w:r>
          </w:p>
        </w:tc>
      </w:tr>
      <w:tr w:rsidR="00353243">
        <w:tc>
          <w:tcPr>
            <w:tcW w:w="2310" w:type="dxa"/>
          </w:tcPr>
          <w:p w:rsidR="00353243" w:rsidRDefault="001444F2">
            <w:r>
              <w:t>ПКА-1</w:t>
            </w:r>
          </w:p>
        </w:tc>
        <w:tc>
          <w:tcPr>
            <w:tcW w:w="2310" w:type="dxa"/>
          </w:tcPr>
          <w:p w:rsidR="00353243" w:rsidRDefault="001444F2">
            <w:r>
              <w:t>Способен демонстрировать базовые знания математических и естественных наук, программирования и информационных технологий</w:t>
            </w:r>
          </w:p>
        </w:tc>
      </w:tr>
      <w:tr w:rsidR="00353243">
        <w:tc>
          <w:tcPr>
            <w:tcW w:w="2310" w:type="dxa"/>
          </w:tcPr>
          <w:p w:rsidR="00353243" w:rsidRDefault="001444F2">
            <w:r>
              <w:t>ПКА-2</w:t>
            </w:r>
          </w:p>
        </w:tc>
        <w:tc>
          <w:tcPr>
            <w:tcW w:w="2310" w:type="dxa"/>
          </w:tcPr>
          <w:p w:rsidR="00353243" w:rsidRDefault="001444F2">
            <w:r>
              <w:t>Способен учитывать знания проблем и тенденций развития рынка ПО в профессиональной деятельности</w:t>
            </w:r>
          </w:p>
        </w:tc>
      </w:tr>
      <w:tr w:rsidR="00353243">
        <w:tc>
          <w:tcPr>
            <w:tcW w:w="2310" w:type="dxa"/>
          </w:tcPr>
          <w:p w:rsidR="00353243" w:rsidRDefault="001444F2">
            <w:r>
              <w:t>ПКП-1</w:t>
            </w:r>
          </w:p>
        </w:tc>
        <w:tc>
          <w:tcPr>
            <w:tcW w:w="2310" w:type="dxa"/>
          </w:tcPr>
          <w:p w:rsidR="00353243" w:rsidRDefault="001444F2">
            <w:r>
              <w:t xml:space="preserve">Способность </w:t>
            </w:r>
            <w:r>
              <w:t>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</w:tr>
      <w:tr w:rsidR="00353243">
        <w:tc>
          <w:tcPr>
            <w:tcW w:w="2310" w:type="dxa"/>
          </w:tcPr>
          <w:p w:rsidR="00353243" w:rsidRDefault="001444F2">
            <w:r>
              <w:t>ПКП-2</w:t>
            </w:r>
          </w:p>
        </w:tc>
        <w:tc>
          <w:tcPr>
            <w:tcW w:w="2310" w:type="dxa"/>
          </w:tcPr>
          <w:p w:rsidR="00353243" w:rsidRDefault="001444F2">
            <w:r>
              <w:t>Способен решать задачи в области развития науки, техники и технологии с учетом нормативного правового регулирования в с</w:t>
            </w:r>
            <w:r>
              <w:t>фере интеллектуальной собственности</w:t>
            </w:r>
          </w:p>
        </w:tc>
      </w:tr>
      <w:tr w:rsidR="00353243">
        <w:tc>
          <w:tcPr>
            <w:tcW w:w="2310" w:type="dxa"/>
          </w:tcPr>
          <w:p w:rsidR="00353243" w:rsidRDefault="001444F2">
            <w:r>
              <w:t>ПКП-3</w:t>
            </w:r>
          </w:p>
        </w:tc>
        <w:tc>
          <w:tcPr>
            <w:tcW w:w="2310" w:type="dxa"/>
          </w:tcPr>
          <w:p w:rsidR="00353243" w:rsidRDefault="001444F2">
            <w:r>
              <w:t>Способен преподавать математику и информатику в средней школе, специальных учебных заведениях на основе полученного фундаментального образования и научного мировоззрения</w:t>
            </w:r>
          </w:p>
        </w:tc>
      </w:tr>
      <w:tr w:rsidR="00353243">
        <w:tc>
          <w:tcPr>
            <w:tcW w:w="2310" w:type="dxa"/>
          </w:tcPr>
          <w:p w:rsidR="00353243" w:rsidRDefault="001444F2">
            <w:r>
              <w:t>ПКП-4</w:t>
            </w:r>
          </w:p>
        </w:tc>
        <w:tc>
          <w:tcPr>
            <w:tcW w:w="2310" w:type="dxa"/>
          </w:tcPr>
          <w:p w:rsidR="00353243" w:rsidRDefault="001444F2">
            <w:r>
              <w:t>Способен применять современные инфор</w:t>
            </w:r>
            <w:r>
              <w:t>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      </w:r>
          </w:p>
        </w:tc>
      </w:tr>
      <w:tr w:rsidR="00353243">
        <w:tc>
          <w:tcPr>
            <w:tcW w:w="2310" w:type="dxa"/>
          </w:tcPr>
          <w:p w:rsidR="00353243" w:rsidRDefault="001444F2">
            <w:r>
              <w:t>ПКП-5</w:t>
            </w:r>
          </w:p>
        </w:tc>
        <w:tc>
          <w:tcPr>
            <w:tcW w:w="2310" w:type="dxa"/>
          </w:tcPr>
          <w:p w:rsidR="00353243" w:rsidRDefault="001444F2">
            <w:r>
              <w:t>Способен использовать основные методы и средства автоматизации проектирования, ре</w:t>
            </w:r>
            <w:r>
              <w:t>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</w:t>
            </w:r>
            <w:r>
              <w:t>х продуктов и программных комплексов</w:t>
            </w:r>
          </w:p>
        </w:tc>
      </w:tr>
      <w:tr w:rsidR="00353243">
        <w:tc>
          <w:tcPr>
            <w:tcW w:w="2310" w:type="dxa"/>
          </w:tcPr>
          <w:p w:rsidR="00353243" w:rsidRDefault="001444F2">
            <w:r>
              <w:t>ПКП-6</w:t>
            </w:r>
          </w:p>
        </w:tc>
        <w:tc>
          <w:tcPr>
            <w:tcW w:w="2310" w:type="dxa"/>
          </w:tcPr>
          <w:p w:rsidR="00353243" w:rsidRDefault="001444F2">
            <w:r>
              <w:t>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</w:t>
            </w:r>
            <w:r>
              <w:t xml:space="preserve">ых программ; тенденции развития функций и архитектур проблемно-ориентированных программных систем и </w:t>
            </w:r>
            <w:r>
              <w:lastRenderedPageBreak/>
              <w:t>комплексов в условиях цифровой экономики</w:t>
            </w:r>
          </w:p>
        </w:tc>
      </w:tr>
      <w:tr w:rsidR="00353243">
        <w:tc>
          <w:tcPr>
            <w:tcW w:w="2310" w:type="dxa"/>
          </w:tcPr>
          <w:p w:rsidR="00353243" w:rsidRDefault="001444F2">
            <w:r>
              <w:lastRenderedPageBreak/>
              <w:t>ПКП-7</w:t>
            </w:r>
          </w:p>
        </w:tc>
        <w:tc>
          <w:tcPr>
            <w:tcW w:w="2310" w:type="dxa"/>
          </w:tcPr>
          <w:p w:rsidR="00353243" w:rsidRDefault="001444F2">
            <w:r>
              <w:t>Способен использовать основные концептуальные положения функционального, логического, объектно-ориентированн</w:t>
            </w:r>
            <w:r>
              <w:t>ого и визуального направлений программирования, методы, способы и средства разработки программ в рамках этих направлений</w:t>
            </w:r>
          </w:p>
        </w:tc>
      </w:tr>
      <w:tr w:rsidR="00353243">
        <w:tc>
          <w:tcPr>
            <w:tcW w:w="2310" w:type="dxa"/>
          </w:tcPr>
          <w:p w:rsidR="00353243" w:rsidRDefault="001444F2">
            <w:r>
              <w:t>ПКП-8</w:t>
            </w:r>
          </w:p>
        </w:tc>
        <w:tc>
          <w:tcPr>
            <w:tcW w:w="2310" w:type="dxa"/>
          </w:tcPr>
          <w:p w:rsidR="00353243" w:rsidRDefault="001444F2">
            <w:r>
              <w:t xml:space="preserve">Способен использовать современные методы разработки и реализации конкретных алгоритмов математических моделей на базе языков </w:t>
            </w:r>
            <w:r>
              <w:t>программирования и пакетов прикладных программ моделирования</w:t>
            </w:r>
          </w:p>
        </w:tc>
      </w:tr>
      <w:tr w:rsidR="00353243">
        <w:tc>
          <w:tcPr>
            <w:tcW w:w="2310" w:type="dxa"/>
          </w:tcPr>
          <w:p w:rsidR="00353243" w:rsidRDefault="001444F2">
            <w:r>
              <w:t>ПКП-9</w:t>
            </w:r>
          </w:p>
        </w:tc>
        <w:tc>
          <w:tcPr>
            <w:tcW w:w="2310" w:type="dxa"/>
          </w:tcPr>
          <w:p w:rsidR="00353243" w:rsidRDefault="001444F2">
            <w:r>
              <w:t>Способен принимать участие в управлении работами по созданию (модификации) и сопровождению ПО, программных систем и комплексов</w:t>
            </w:r>
          </w:p>
        </w:tc>
      </w:tr>
    </w:tbl>
    <w:p w:rsidR="006E1808" w:rsidRPr="00150FAB" w:rsidRDefault="006E1808" w:rsidP="00E65B63">
      <w:pPr>
        <w:spacing w:after="120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  <w:r w:rsidRPr="00150FAB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150FAB">
        <w:rPr>
          <w:rFonts w:ascii="Times New Roman" w:hAnsi="Times New Roman"/>
          <w:b/>
          <w:bCs/>
          <w:color w:val="000000"/>
        </w:rPr>
        <w:t>2</w:t>
      </w:r>
      <w:r w:rsidRPr="00150FAB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150FAB" w:rsidTr="00582012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:rsidR="00D3363C" w:rsidRPr="00150FAB" w:rsidRDefault="00D3363C" w:rsidP="00D3363C">
            <w:pPr>
              <w:spacing w:after="0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150FAB" w:rsidTr="00582012">
        <w:trPr>
          <w:cantSplit/>
          <w:trHeight w:val="2368"/>
          <w:tblHeader/>
        </w:trPr>
        <w:tc>
          <w:tcPr>
            <w:tcW w:w="710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учебно-методич. материалов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1 год обучения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С01. Семестр 1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[002213] Геометрия и топология</w:t>
            </w:r>
            <w:r>
              <w:rPr>
                <w:sz w:val="16"/>
                <w:szCs w:val="16"/>
              </w:rPr>
              <w:br/>
              <w:t>Geometry and Topology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ПКП-1, ПКП-3, ПКП-4, УК-1, УК-2,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[002180] Дискретная математика</w:t>
            </w:r>
            <w:r>
              <w:rPr>
                <w:sz w:val="16"/>
                <w:szCs w:val="16"/>
              </w:rPr>
              <w:br/>
              <w:t>Discrete Mathematics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532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[002212] Программирование</w:t>
            </w:r>
            <w:r>
              <w:rPr>
                <w:sz w:val="16"/>
                <w:szCs w:val="16"/>
              </w:rPr>
              <w:br/>
              <w:t>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ОПК-6, ПКА-1,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[002211] Информатика</w:t>
            </w:r>
            <w:r>
              <w:rPr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[002179] Алгебра и теория чисел</w:t>
            </w:r>
            <w:r>
              <w:rPr>
                <w:sz w:val="16"/>
                <w:szCs w:val="16"/>
              </w:rPr>
              <w:br/>
              <w:t>Algebra and Number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[066851] Адаптация и обучение в Университете (ЭО)</w:t>
            </w:r>
            <w:r>
              <w:rPr>
                <w:sz w:val="16"/>
                <w:szCs w:val="16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1 (0 - В2)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2 (А2 - В2)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3 (В1 - В2)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4 (В2 - В2+)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С02. Семестр 2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[002213] Геометрия и топология</w:t>
            </w:r>
            <w:r>
              <w:rPr>
                <w:sz w:val="16"/>
                <w:szCs w:val="16"/>
              </w:rPr>
              <w:br/>
              <w:t>Geometry and Topology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ПКП-1, ПКП-3, ПКП-4, УК-1, УК-2,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[002180] Дискретная математика</w:t>
            </w:r>
            <w:r>
              <w:rPr>
                <w:sz w:val="16"/>
                <w:szCs w:val="16"/>
              </w:rPr>
              <w:br/>
              <w:t>Discrete Mathematics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532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[002212] Программирование</w:t>
            </w:r>
            <w:r>
              <w:rPr>
                <w:sz w:val="16"/>
                <w:szCs w:val="16"/>
              </w:rPr>
              <w:br/>
              <w:t>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ОПК-6, ПКА-1,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[002211] Информатика</w:t>
            </w:r>
            <w:r>
              <w:rPr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[002179] Алгебра и теория чисел</w:t>
            </w:r>
            <w:r>
              <w:rPr>
                <w:sz w:val="16"/>
                <w:szCs w:val="16"/>
              </w:rPr>
              <w:br/>
              <w:t>Algebra and Number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[057596] История России (онлайн-курс)</w:t>
            </w:r>
            <w:r>
              <w:rPr>
                <w:sz w:val="16"/>
                <w:szCs w:val="16"/>
              </w:rPr>
              <w:br/>
              <w:t>History of Russia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[058041] Цифровая культура (ЭО)</w:t>
            </w:r>
            <w:r>
              <w:rPr>
                <w:sz w:val="16"/>
                <w:szCs w:val="16"/>
              </w:rPr>
              <w:br/>
              <w:t>Digital Culture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1 (0 - В2)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2 (А2 - В2)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3 (В1 - В2)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4 (В2 - В2+)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УК-6,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[067164] Университетская жизнь. Основы корпоративной этики (онлайн-курс)</w:t>
            </w:r>
            <w:r>
              <w:rPr>
                <w:sz w:val="16"/>
                <w:szCs w:val="16"/>
              </w:rPr>
              <w:br/>
              <w:t>University. Intro to Corporate Ethics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2 год обучения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С03. Семестр 3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[002213] Геометрия и топология</w:t>
            </w:r>
            <w:r>
              <w:rPr>
                <w:sz w:val="16"/>
                <w:szCs w:val="16"/>
              </w:rPr>
              <w:br/>
              <w:t>Geometry and Topology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3532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[002212] Программирование</w:t>
            </w:r>
            <w:r>
              <w:rPr>
                <w:sz w:val="16"/>
                <w:szCs w:val="16"/>
              </w:rPr>
              <w:br/>
              <w:t>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ОПК-2, ОПК-4, ОПК-5, ОПК-6, ПКА-1, ПКП-3, ПКП-4, </w:t>
            </w:r>
            <w:r>
              <w:rPr>
                <w:sz w:val="16"/>
                <w:szCs w:val="16"/>
              </w:rPr>
              <w:lastRenderedPageBreak/>
              <w:t>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[002211] Информатика</w:t>
            </w:r>
            <w:r>
              <w:rPr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[002183] Дифференциальные уравнения</w:t>
            </w:r>
            <w:r>
              <w:rPr>
                <w:sz w:val="16"/>
                <w:szCs w:val="16"/>
              </w:rPr>
              <w:br/>
              <w:t>Differential Equations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[002179] Алгебра и теория чисел</w:t>
            </w:r>
            <w:r>
              <w:rPr>
                <w:sz w:val="16"/>
                <w:szCs w:val="16"/>
              </w:rPr>
              <w:br/>
              <w:t>Algebra and Number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ПКП-4, УК-1, УК-2, УК-3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[064792] Учебная практика 1 (научно-исследовательская работа)</w:t>
            </w:r>
            <w:r>
              <w:rPr>
                <w:sz w:val="16"/>
                <w:szCs w:val="16"/>
              </w:rPr>
              <w:br/>
              <w:t>Practical Training 1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[073519] Безопасность жизнедеятельности</w:t>
            </w:r>
            <w:r>
              <w:rPr>
                <w:sz w:val="16"/>
                <w:szCs w:val="16"/>
              </w:rPr>
              <w:br/>
              <w:t>Life Safety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1 (0 - В2)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2 (А2 - В2)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Английский язык, Траектория 3 (В1 - В2)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4 (В2 - В2+)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УК-3, УК-4, 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[067328] Основы делового общения (онлайн-курс)</w:t>
            </w:r>
            <w:r>
              <w:rPr>
                <w:sz w:val="16"/>
                <w:szCs w:val="16"/>
              </w:rPr>
              <w:br/>
              <w:t>Fundamentals of Business Communication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С04. Семестр 4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Базовая часть периода обучения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ПКА-1, ПКП-4, ПКП-5, ПКП-6, ПКП-7, ПКП-8, ПКП-9,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[002187] Структуры и алгоритмы компьютерной обработки данных</w:t>
            </w:r>
            <w:r>
              <w:rPr>
                <w:sz w:val="16"/>
                <w:szCs w:val="16"/>
              </w:rPr>
              <w:br/>
              <w:t>Computer Data Processing Algorithms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ПКА-1, ПКП-4, ПКП-5, ПКП-6, ПКП-7,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[002185] Операционные системы и оболочки</w:t>
            </w:r>
            <w:r>
              <w:rPr>
                <w:sz w:val="16"/>
                <w:szCs w:val="16"/>
              </w:rPr>
              <w:br/>
              <w:t>Operating Systems and Shells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3532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[002282] Параллельное программирование</w:t>
            </w:r>
            <w:r>
              <w:rPr>
                <w:sz w:val="16"/>
                <w:szCs w:val="16"/>
              </w:rPr>
              <w:br/>
              <w:t>Parallel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[002183] Дифференциальные уравнения</w:t>
            </w:r>
            <w:r>
              <w:rPr>
                <w:sz w:val="16"/>
                <w:szCs w:val="16"/>
              </w:rPr>
              <w:br/>
              <w:t>Differential Equations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ОПК-4, ОПК-5, ПКА-1, </w:t>
            </w:r>
            <w:r>
              <w:rPr>
                <w:sz w:val="16"/>
                <w:szCs w:val="16"/>
              </w:rPr>
              <w:lastRenderedPageBreak/>
              <w:t>ПКП-3, ПКП-6,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[025536] Архитектура ЭВМ</w:t>
            </w:r>
            <w:r>
              <w:rPr>
                <w:sz w:val="16"/>
                <w:szCs w:val="16"/>
              </w:rPr>
              <w:br/>
              <w:t>Computer Architecture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ОПК-5, ПКА-1, ПКП-4, ПКП-5, ПКП-6,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[002191] Базы данных и СУБД</w:t>
            </w:r>
            <w:r>
              <w:rPr>
                <w:sz w:val="16"/>
                <w:szCs w:val="16"/>
              </w:rPr>
              <w:br/>
              <w:t>Databases and DBMS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ПКП-4, УК-1, УК-2, УК-3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[064792] Учебная практика 1 (научно-исследовательская работа)</w:t>
            </w:r>
            <w:r>
              <w:rPr>
                <w:sz w:val="16"/>
                <w:szCs w:val="16"/>
              </w:rPr>
              <w:br/>
              <w:t>Practical Training 1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[002184] Математическая логика</w:t>
            </w:r>
            <w:r>
              <w:rPr>
                <w:sz w:val="16"/>
                <w:szCs w:val="16"/>
              </w:rPr>
              <w:br/>
              <w:t>Mathematical Logic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[073519] Безопасность жизнедеятельности</w:t>
            </w:r>
            <w:r>
              <w:rPr>
                <w:sz w:val="16"/>
                <w:szCs w:val="16"/>
              </w:rPr>
              <w:br/>
              <w:t>Life Safety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Блок дисциплин Иностранный язык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1 (0 - В2)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2 (А2 - В2)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3 (В1 - В2)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4 (В2 - В2+)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Не предусмотрено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3532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4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3532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4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4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3 год обучения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С05. Семестр 5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ПКА-1, ПКП-1, ПКП-2, ПКП-3, ПКП-4, ПКП-5, ПКП-6, ПКП-8, УК-1, </w:t>
            </w:r>
            <w:r>
              <w:rPr>
                <w:sz w:val="16"/>
                <w:szCs w:val="16"/>
              </w:rPr>
              <w:lastRenderedPageBreak/>
              <w:t>УК-3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[064793] Учебная практика 2 (научно-исследовательская работа)</w:t>
            </w:r>
            <w:r>
              <w:rPr>
                <w:sz w:val="16"/>
                <w:szCs w:val="16"/>
              </w:rPr>
              <w:br/>
              <w:t>Practical Training 2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[060008] Язык эффективной коммуникации (онлайн-курс)</w:t>
            </w:r>
            <w:r>
              <w:rPr>
                <w:sz w:val="16"/>
                <w:szCs w:val="16"/>
              </w:rPr>
              <w:br/>
              <w:t>Language of Effective Communication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[002316] Функциональный анализ</w:t>
            </w:r>
            <w:r>
              <w:rPr>
                <w:sz w:val="16"/>
                <w:szCs w:val="16"/>
              </w:rPr>
              <w:br/>
              <w:t>Functional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[002188] Теория вероятностей и математическая статистика</w:t>
            </w:r>
            <w:r>
              <w:rPr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[002214] Методы вычислений и вычислительный практикум</w:t>
            </w:r>
            <w:r>
              <w:rPr>
                <w:sz w:val="16"/>
                <w:szCs w:val="16"/>
              </w:rPr>
              <w:br/>
              <w:t>Methods of Computation and Computational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УК-10,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[060009] Основы противодействия коррупции и экстремизму (онлайн-курс)</w:t>
            </w:r>
            <w:r>
              <w:rPr>
                <w:sz w:val="16"/>
                <w:szCs w:val="16"/>
              </w:rPr>
              <w:br/>
              <w:t>Fundamentals of Counter-Terrorist and Counter-Extremist Activities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[002222] Теория формальных языков и трансляций</w:t>
            </w:r>
            <w:r>
              <w:rPr>
                <w:sz w:val="16"/>
                <w:szCs w:val="16"/>
              </w:rPr>
              <w:br/>
              <w:t>Formal Language and Translation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3532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ОПК-4, ОПК-5, </w:t>
            </w:r>
            <w:r>
              <w:rPr>
                <w:sz w:val="16"/>
                <w:szCs w:val="16"/>
              </w:rPr>
              <w:lastRenderedPageBreak/>
              <w:t>ПКА-1, ПКП-1, ПКП-2, ПКП-4, ПКП-5, 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[002229] Автоматическое доказательство теорем</w:t>
            </w:r>
            <w:r>
              <w:rPr>
                <w:sz w:val="16"/>
                <w:szCs w:val="16"/>
              </w:rPr>
              <w:br/>
              <w:t>Automatic Theorem Proving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[002228] Логическое программирование</w:t>
            </w:r>
            <w:r>
              <w:rPr>
                <w:sz w:val="16"/>
                <w:szCs w:val="16"/>
              </w:rPr>
              <w:br/>
              <w:t>Logic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[040705] Методы хранения и индексирования</w:t>
            </w:r>
            <w:r>
              <w:rPr>
                <w:sz w:val="16"/>
                <w:szCs w:val="16"/>
              </w:rPr>
              <w:br/>
              <w:t>Data Structures and Indexing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[066871] Практическое машинное обучение</w:t>
            </w:r>
            <w:r>
              <w:rPr>
                <w:sz w:val="16"/>
                <w:szCs w:val="16"/>
              </w:rPr>
              <w:br/>
              <w:t>Practical Machine Learning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[002927] Системное программирование</w:t>
            </w:r>
            <w:r>
              <w:rPr>
                <w:sz w:val="16"/>
                <w:szCs w:val="16"/>
              </w:rPr>
              <w:br/>
              <w:t>System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[002925] Теория и практика распараллеливания в OpenMP</w:t>
            </w:r>
            <w:r>
              <w:rPr>
                <w:sz w:val="16"/>
                <w:szCs w:val="16"/>
              </w:rPr>
              <w:br/>
              <w:t>Theory and Practice of Parallel Computing in OpenMP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[002233] Теория распараллеливания над общей памятью</w:t>
            </w:r>
            <w:r>
              <w:rPr>
                <w:sz w:val="16"/>
                <w:szCs w:val="16"/>
              </w:rPr>
              <w:br/>
              <w:t>Theory of Parallel Computing for Shared Memory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[038172] Технология преобразования последовательных программ в параллельные</w:t>
            </w:r>
            <w:r>
              <w:rPr>
                <w:sz w:val="16"/>
                <w:szCs w:val="16"/>
              </w:rPr>
              <w:br/>
              <w:t>Technology for Transformation of Sequential Programs to Parallel Programs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3532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[056347] Data Science: комплексы программ</w:t>
            </w:r>
            <w:r>
              <w:rPr>
                <w:sz w:val="16"/>
                <w:szCs w:val="16"/>
              </w:rPr>
              <w:br/>
              <w:t>Data Science: Software Systems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[056375] Data Science: основы обработки и анализа данных</w:t>
            </w:r>
            <w:r>
              <w:rPr>
                <w:sz w:val="16"/>
                <w:szCs w:val="16"/>
              </w:rPr>
              <w:br/>
              <w:t>Data Science: Fundamentals of Data Processing and Analysis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[002220] Администрирование информационных систем (осн курс), тр 5 сем</w:t>
            </w:r>
            <w:r>
              <w:rPr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[002744] Компьютерные сети и хранилища данных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Computer Networks and Databases Storage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[025194] Поиск и анализ информации</w:t>
            </w:r>
            <w:r>
              <w:rPr>
                <w:sz w:val="16"/>
                <w:szCs w:val="16"/>
              </w:rPr>
              <w:br/>
              <w:t>Information Retrieval and Analysis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[066021] Реализация параллелизма в суперкомпьютерах</w:t>
            </w:r>
            <w:r>
              <w:rPr>
                <w:sz w:val="16"/>
                <w:szCs w:val="16"/>
              </w:rPr>
              <w:br/>
              <w:t>Implementation of Parallelism in Supercomputers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[038176] Технология разработки параллельных программ</w:t>
            </w:r>
            <w:r>
              <w:rPr>
                <w:sz w:val="16"/>
                <w:szCs w:val="16"/>
              </w:rPr>
              <w:br/>
              <w:t>Technology of Designing and Building for Parallel Programs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3532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ПКА-1, ПКП-1, ПКП-2, ПКП-4, ПКП-5, 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[066019] Java-технологии</w:t>
            </w:r>
            <w:r>
              <w:rPr>
                <w:sz w:val="16"/>
                <w:szCs w:val="16"/>
              </w:rPr>
              <w:br/>
              <w:t>Java Technologies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[038165] Алгоритмические языки параллельного программирования</w:t>
            </w:r>
            <w:r>
              <w:rPr>
                <w:sz w:val="16"/>
                <w:szCs w:val="16"/>
              </w:rPr>
              <w:br/>
              <w:t>Algorithm Languages for Parallel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[002905] Архитектура процессора</w:t>
            </w:r>
            <w:r>
              <w:rPr>
                <w:sz w:val="16"/>
                <w:szCs w:val="16"/>
              </w:rPr>
              <w:br/>
              <w:t>Processor Architecture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[049386] Введение в компьютерную математику</w:t>
            </w:r>
            <w:r>
              <w:rPr>
                <w:sz w:val="16"/>
                <w:szCs w:val="16"/>
              </w:rPr>
              <w:br/>
              <w:t>Introduction to Computer Mathematics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[066020] Введение в теорию доказательств</w:t>
            </w:r>
            <w:r>
              <w:rPr>
                <w:sz w:val="16"/>
                <w:szCs w:val="16"/>
              </w:rPr>
              <w:br/>
              <w:t>Introduction to the Proof Theory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[002226] Введение в теорию параллельных вычислений</w:t>
            </w:r>
            <w:r>
              <w:rPr>
                <w:sz w:val="16"/>
                <w:szCs w:val="16"/>
              </w:rPr>
              <w:br/>
              <w:t>Introduction to Theory of Parallel Computations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[049387] Задачи и методы динамических систем</w:t>
            </w:r>
            <w:r>
              <w:rPr>
                <w:sz w:val="16"/>
                <w:szCs w:val="16"/>
              </w:rPr>
              <w:br/>
              <w:t>Problem and Methods of Dynamical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[002225] Модели и методы хранения и поиска </w:t>
            </w:r>
            <w:r>
              <w:rPr>
                <w:sz w:val="16"/>
                <w:szCs w:val="16"/>
              </w:rPr>
              <w:lastRenderedPageBreak/>
              <w:t>информации</w:t>
            </w:r>
            <w:r>
              <w:rPr>
                <w:sz w:val="16"/>
                <w:szCs w:val="16"/>
              </w:rPr>
              <w:br/>
              <w:t>Models and Techniques of Information Storage and Retrieval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[002288] Мультиагентные системы</w:t>
            </w:r>
            <w:r>
              <w:rPr>
                <w:sz w:val="16"/>
                <w:szCs w:val="16"/>
              </w:rPr>
              <w:br/>
              <w:t>Multi-Agent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[002913] Основы компьютерной графики и обработки изображений</w:t>
            </w:r>
            <w:r>
              <w:rPr>
                <w:sz w:val="16"/>
                <w:szCs w:val="16"/>
              </w:rPr>
              <w:br/>
              <w:t>Fundamentals of Computer Graphics and Image Processing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[002227] Распараллеливание в OpenMP и интервальные вычисления</w:t>
            </w:r>
            <w:r>
              <w:rPr>
                <w:sz w:val="16"/>
                <w:szCs w:val="16"/>
              </w:rPr>
              <w:br/>
              <w:t>Paralleling in OpenMP and Interval Computations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[002299] Функциональное программирование</w:t>
            </w:r>
            <w:r>
              <w:rPr>
                <w:sz w:val="16"/>
                <w:szCs w:val="16"/>
              </w:rPr>
              <w:br/>
              <w:t>Functional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[002889] Хранение и управление данными</w:t>
            </w:r>
            <w:r>
              <w:rPr>
                <w:sz w:val="16"/>
                <w:szCs w:val="16"/>
              </w:rPr>
              <w:br/>
              <w:t>Information Storage and Management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3532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(онлайн-курс). Семестр 5</w:t>
            </w:r>
            <w:r>
              <w:rPr>
                <w:b/>
                <w:sz w:val="16"/>
                <w:szCs w:val="16"/>
              </w:rPr>
              <w:br/>
              <w:t>Hindi (Online Course). Semestr 5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3532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5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5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5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3532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5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5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5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5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5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5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5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С06. Семестр 6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ПКА-1, ПКП-1, ПКП-2, ПКП-3, ПКП-4, ПКП-5, ПКП-6, ПКП-8, УК-1, УК-3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[064793] Учебная практика 2 (научно-исследовательская работа)</w:t>
            </w:r>
            <w:r>
              <w:rPr>
                <w:sz w:val="16"/>
                <w:szCs w:val="16"/>
              </w:rPr>
              <w:br/>
              <w:t>Practical Training 2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[002234] Вычислительный практикум</w:t>
            </w:r>
            <w:r>
              <w:rPr>
                <w:sz w:val="16"/>
                <w:szCs w:val="16"/>
              </w:rPr>
              <w:br/>
              <w:t>Computational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ПКП-1, ПКП-2, ПКП-3, ПКП-5, ПКП-6, ПКП-7,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[002190] Технология разработки программного обеспечения</w:t>
            </w:r>
            <w:r>
              <w:rPr>
                <w:sz w:val="16"/>
                <w:szCs w:val="16"/>
              </w:rPr>
              <w:br/>
              <w:t>Software Technology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[002235] Уравнения математической физики</w:t>
            </w:r>
            <w:r>
              <w:rPr>
                <w:sz w:val="16"/>
                <w:szCs w:val="16"/>
              </w:rPr>
              <w:br/>
              <w:t>Mathematical Physics Equations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УК-9, УКБ-1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[062762] Основы финансовой грамотности (онлайн-курс)</w:t>
            </w:r>
            <w:r>
              <w:rPr>
                <w:sz w:val="16"/>
                <w:szCs w:val="16"/>
              </w:rPr>
              <w:br/>
              <w:t>The Basics of Financial Literacy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ПКП-3, 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[060010] Основы педагогической деятельности (онлайн-курс)</w:t>
            </w:r>
            <w:r>
              <w:rPr>
                <w:sz w:val="16"/>
                <w:szCs w:val="16"/>
              </w:rPr>
              <w:br/>
              <w:t>Fundamentals of Pedagogical Activity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</w:t>
            </w:r>
            <w:r>
              <w:rPr>
                <w:sz w:val="16"/>
                <w:szCs w:val="16"/>
              </w:rPr>
              <w:lastRenderedPageBreak/>
              <w:t>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[002188] Теория вероятностей и математическая </w:t>
            </w:r>
            <w:r>
              <w:rPr>
                <w:sz w:val="16"/>
                <w:szCs w:val="16"/>
              </w:rPr>
              <w:lastRenderedPageBreak/>
              <w:t>статистика</w:t>
            </w:r>
            <w:r>
              <w:rPr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Вариативная часть периода обучения</w:t>
            </w:r>
          </w:p>
        </w:tc>
      </w:tr>
      <w:tr w:rsidR="003532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[002236] Методы вычислений</w:t>
            </w:r>
            <w:r>
              <w:rPr>
                <w:sz w:val="16"/>
                <w:szCs w:val="16"/>
              </w:rPr>
              <w:br/>
              <w:t>Methods of Computation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[002237] Экстремальные задачи</w:t>
            </w:r>
            <w:r>
              <w:rPr>
                <w:sz w:val="16"/>
                <w:szCs w:val="16"/>
              </w:rPr>
              <w:br/>
              <w:t>Extremal Problems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ПКА-2, ПКП-1, ПКП-4, ПКП-5, ПКП-6,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[038182] Параллельные алгоритмы численного моделирования</w:t>
            </w:r>
            <w:r>
              <w:rPr>
                <w:sz w:val="16"/>
                <w:szCs w:val="16"/>
              </w:rPr>
              <w:br/>
              <w:t>Parallel Algorithms of Numerical Simulation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[002244] Распределенные параллельные системы</w:t>
            </w:r>
            <w:r>
              <w:rPr>
                <w:sz w:val="16"/>
                <w:szCs w:val="16"/>
              </w:rPr>
              <w:br/>
              <w:t>Distributed Parallel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[002962] Реинжиниринг информационных систем</w:t>
            </w:r>
            <w:r>
              <w:rPr>
                <w:sz w:val="16"/>
                <w:szCs w:val="16"/>
              </w:rPr>
              <w:br/>
              <w:t>Informational System Re-Engineering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[002245] Сетевые технологии</w:t>
            </w:r>
            <w:r>
              <w:rPr>
                <w:sz w:val="16"/>
                <w:szCs w:val="16"/>
              </w:rPr>
              <w:br/>
              <w:t>Network Technologies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[002243] Телекоммуникации</w:t>
            </w:r>
            <w:r>
              <w:rPr>
                <w:sz w:val="16"/>
                <w:szCs w:val="16"/>
              </w:rPr>
              <w:br/>
              <w:t>Telecommunications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[002240] Язык программирования С++</w:t>
            </w:r>
            <w:r>
              <w:rPr>
                <w:sz w:val="16"/>
                <w:szCs w:val="16"/>
              </w:rPr>
              <w:br/>
              <w:t>C++ Programming Language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3532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ОПК-4, </w:t>
            </w:r>
            <w:r>
              <w:rPr>
                <w:sz w:val="16"/>
                <w:szCs w:val="16"/>
              </w:rPr>
              <w:lastRenderedPageBreak/>
              <w:t>ОПК-5, ПКА-1, ПКП-1, ПКП-2, ПКП-4, ПКП-5, 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[002249] Алгоритмы анализа графов</w:t>
            </w:r>
            <w:r>
              <w:rPr>
                <w:sz w:val="16"/>
                <w:szCs w:val="16"/>
              </w:rPr>
              <w:br/>
              <w:t>Graph Analysis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[002247] Введение в архитектуру программ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Introduction to Program Architecture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[002250] Локальные сети и вычислительные системы</w:t>
            </w:r>
            <w:r>
              <w:rPr>
                <w:sz w:val="16"/>
                <w:szCs w:val="16"/>
              </w:rPr>
              <w:br/>
              <w:t>Local Networks and Computational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[025200] Организация и дизайн современных компьютеров</w:t>
            </w:r>
            <w:r>
              <w:rPr>
                <w:sz w:val="16"/>
                <w:szCs w:val="16"/>
              </w:rPr>
              <w:br/>
              <w:t>Modern Computer Structure and Design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[038180] Параллельные вычисления с использованием графических процессоров</w:t>
            </w:r>
            <w:r>
              <w:rPr>
                <w:sz w:val="16"/>
                <w:szCs w:val="16"/>
              </w:rPr>
              <w:br/>
              <w:t>Parallel Computing with GPU-Technology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[002943] Реализация языков программирования</w:t>
            </w:r>
            <w:r>
              <w:rPr>
                <w:sz w:val="16"/>
                <w:szCs w:val="16"/>
              </w:rPr>
              <w:br/>
              <w:t>Implementation of Programming Languages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[002248] Системы управления контентом</w:t>
            </w:r>
            <w:r>
              <w:rPr>
                <w:sz w:val="16"/>
                <w:szCs w:val="16"/>
              </w:rPr>
              <w:br/>
              <w:t>Content Management System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[066022] Структурные свойства параллельных систем</w:t>
            </w:r>
            <w:r>
              <w:rPr>
                <w:sz w:val="16"/>
                <w:szCs w:val="16"/>
              </w:rPr>
              <w:br/>
              <w:t>Structural Properties of Parallel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[002220] Администрирование информационных систем (осн курс), тр 6 сем</w:t>
            </w:r>
            <w:r>
              <w:rPr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[002743] Организация ЭВМ на уровне ассемблера</w:t>
            </w:r>
            <w:r>
              <w:rPr>
                <w:sz w:val="16"/>
                <w:szCs w:val="16"/>
              </w:rPr>
              <w:br/>
              <w:t>Computer Organization at Assembly Language Level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[045769] Основы информационного поиска</w:t>
            </w:r>
            <w:r>
              <w:rPr>
                <w:sz w:val="16"/>
                <w:szCs w:val="16"/>
              </w:rPr>
              <w:br/>
              <w:t>Fundamentals of Information Retrieval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[038179] Параллельные вычисления в суперсложных </w:t>
            </w:r>
            <w:r>
              <w:rPr>
                <w:sz w:val="16"/>
                <w:szCs w:val="16"/>
              </w:rPr>
              <w:lastRenderedPageBreak/>
              <w:t>задачах</w:t>
            </w:r>
            <w:r>
              <w:rPr>
                <w:sz w:val="16"/>
                <w:szCs w:val="16"/>
              </w:rPr>
              <w:br/>
              <w:t>Parallel Computing for Super-Complicated Problems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[002217] Теоретические основы параллельного программирования</w:t>
            </w:r>
            <w:r>
              <w:rPr>
                <w:sz w:val="16"/>
                <w:szCs w:val="16"/>
              </w:rPr>
              <w:br/>
              <w:t>Theoretical Fundamentals of Parallel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3532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6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3532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6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6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(онлайн-курс). Семестр 6</w:t>
            </w:r>
            <w:r>
              <w:rPr>
                <w:b/>
                <w:sz w:val="16"/>
                <w:szCs w:val="16"/>
              </w:rPr>
              <w:br/>
              <w:t>Hindi (Online Course). Semestr 6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3532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6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6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4 год обучения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С07. Семестр 7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Базовая часть периода обучения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ПКА-1,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[049388] Введение в компьютерное моделирование динамических систем</w:t>
            </w:r>
            <w:r>
              <w:rPr>
                <w:sz w:val="16"/>
                <w:szCs w:val="16"/>
              </w:rPr>
              <w:br/>
              <w:t>Introduction to Computer Modeling of Dynamical Systems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ПКА-1,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[002192] Теория вычислительных процессов и структур</w:t>
            </w:r>
            <w:r>
              <w:rPr>
                <w:sz w:val="16"/>
                <w:szCs w:val="16"/>
              </w:rPr>
              <w:br/>
              <w:t>Theory of Computational Processes and Structures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[002283] Архитектура вычислительных систем и компьютерных сетей</w:t>
            </w:r>
            <w:r>
              <w:rPr>
                <w:sz w:val="16"/>
                <w:szCs w:val="16"/>
              </w:rPr>
              <w:br/>
              <w:t>Architecture of Computational Systems and Networks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3532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ПКА-1, ПКП-6, ПКП-7,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[078619] Алгоритмическая теория кодирования на Rust</w:t>
            </w:r>
            <w:r>
              <w:rPr>
                <w:sz w:val="16"/>
                <w:szCs w:val="16"/>
              </w:rPr>
              <w:br/>
              <w:t>Algorithmic Coding Theory in Rust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[076409] Локальная аппроксимация и параллельное программирование</w:t>
            </w:r>
            <w:r>
              <w:rPr>
                <w:sz w:val="16"/>
                <w:szCs w:val="16"/>
              </w:rPr>
              <w:br/>
              <w:t>Local approximation and parallel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[002300] Рекурсивно-логическое программирование</w:t>
            </w:r>
            <w:r>
              <w:rPr>
                <w:sz w:val="16"/>
                <w:szCs w:val="16"/>
              </w:rPr>
              <w:br/>
              <w:t>Recursive-Logical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[002285] Анализ алгоритмов</w:t>
            </w:r>
            <w:r>
              <w:rPr>
                <w:sz w:val="16"/>
                <w:szCs w:val="16"/>
              </w:rPr>
              <w:br/>
              <w:t>Algorithm Analysis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[002286] Конкретная математика</w:t>
            </w:r>
            <w:r>
              <w:rPr>
                <w:sz w:val="16"/>
                <w:szCs w:val="16"/>
              </w:rPr>
              <w:br/>
              <w:t>Concrete Mathematics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3532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[002220] Администрирование информационных систем (осн курс), тр 7 сем</w:t>
            </w:r>
            <w:r>
              <w:rPr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[040543] Интеллектуальные информационные системы</w:t>
            </w:r>
            <w:r>
              <w:rPr>
                <w:sz w:val="16"/>
                <w:szCs w:val="16"/>
              </w:rPr>
              <w:br/>
              <w:t>Smart Information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[078465] Компиляторы функциональных языков программирования</w:t>
            </w:r>
            <w:r>
              <w:rPr>
                <w:sz w:val="16"/>
                <w:szCs w:val="16"/>
              </w:rPr>
              <w:br/>
              <w:t>Compilers of functional programming languages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[038169] Параллельные алгоритмы метода конечных элементов для краевых задач математической физики</w:t>
            </w:r>
            <w:r>
              <w:rPr>
                <w:sz w:val="16"/>
                <w:szCs w:val="16"/>
              </w:rPr>
              <w:br/>
              <w:t>Parallel Algorithms of Finite Element Method for Boundary Value Problems of Mathematical Physics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[002215] Разработка приложений СУБД</w:t>
            </w:r>
            <w:r>
              <w:rPr>
                <w:sz w:val="16"/>
                <w:szCs w:val="16"/>
              </w:rPr>
              <w:br/>
              <w:t>DBMS Application Development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[038163] Распараллеливание вычислительных алгоритмов</w:t>
            </w:r>
            <w:r>
              <w:rPr>
                <w:sz w:val="16"/>
                <w:szCs w:val="16"/>
              </w:rPr>
              <w:br/>
              <w:t>Concurrency of Numerical Algorithms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[002290] Трансляция языков программирования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Programming Language Translation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ПКП-1, ПКП-2, ПКП-3, ПКП-4, ПКП-5,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[065079] Введение в стохастическое программирование</w:t>
            </w:r>
            <w:r>
              <w:rPr>
                <w:sz w:val="16"/>
                <w:szCs w:val="16"/>
              </w:rPr>
              <w:br/>
              <w:t>Introduction to Stochastic Programming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[037749] Мультиагентные технологии</w:t>
            </w:r>
            <w:r>
              <w:rPr>
                <w:sz w:val="16"/>
                <w:szCs w:val="16"/>
              </w:rPr>
              <w:br/>
              <w:t>Multiagent Technologies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[038181] Параллельные алгоритмы обработки изображений</w:t>
            </w:r>
            <w:r>
              <w:rPr>
                <w:sz w:val="16"/>
                <w:szCs w:val="16"/>
              </w:rPr>
              <w:br/>
              <w:t>Parallel Algorithms of Numerical Simulation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[002292] Системное программирование для современных платформ</w:t>
            </w:r>
            <w:r>
              <w:rPr>
                <w:sz w:val="16"/>
                <w:szCs w:val="16"/>
              </w:rPr>
              <w:br/>
              <w:t>System Programming for Modern Platforms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[038174] Технология синхронного распараллеливания в многопоточных системах</w:t>
            </w:r>
            <w:r>
              <w:rPr>
                <w:sz w:val="16"/>
                <w:szCs w:val="16"/>
              </w:rPr>
              <w:br/>
              <w:t>Technology of Synchronous Concurrency on Multithreaded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ОПК-4, ОПК-5, ПКА-1, ПКП-1, ПКП-2, ПКП-4, </w:t>
            </w:r>
            <w:r>
              <w:rPr>
                <w:sz w:val="16"/>
                <w:szCs w:val="16"/>
              </w:rPr>
              <w:lastRenderedPageBreak/>
              <w:t>ПКП-5, 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[065083] Введение в методы распознавания образов</w:t>
            </w:r>
            <w:r>
              <w:rPr>
                <w:sz w:val="16"/>
                <w:szCs w:val="16"/>
              </w:rPr>
              <w:br/>
              <w:t>Introduction to Pattern Recognition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[038164] Конечно-автоматные модели. Анализ, синтез и оптимизация</w:t>
            </w:r>
            <w:r>
              <w:rPr>
                <w:sz w:val="16"/>
                <w:szCs w:val="16"/>
              </w:rPr>
              <w:br/>
              <w:t>FSM Models. Analysis, Synthesis and Optimization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[008569] Основы компьютерной безопасности</w:t>
            </w:r>
            <w:r>
              <w:rPr>
                <w:sz w:val="16"/>
                <w:szCs w:val="16"/>
              </w:rPr>
              <w:br/>
              <w:t>Fundamentals of Computer Security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[010074] Подготовка научных публикаций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Preparation of Scientific Publications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[002295] Программирование на платформе Microsoft.NET</w:t>
            </w:r>
            <w:r>
              <w:rPr>
                <w:sz w:val="16"/>
                <w:szCs w:val="16"/>
              </w:rPr>
              <w:br/>
              <w:t>Programming in Microsoft.NET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[008352] Разработка Интернет-приложений</w:t>
            </w:r>
            <w:r>
              <w:rPr>
                <w:sz w:val="16"/>
                <w:szCs w:val="16"/>
              </w:rPr>
              <w:br/>
              <w:t>Internet Application Development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[038156] Распараллеливание алгоритмов в многопоточных системах</w:t>
            </w:r>
            <w:r>
              <w:rPr>
                <w:sz w:val="16"/>
                <w:szCs w:val="16"/>
              </w:rPr>
              <w:br/>
              <w:t>Concurrency of Algorithms on Multithreaded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[010075] Распределенная обработка информации и NoSQL базы данных</w:t>
            </w:r>
            <w:r>
              <w:rPr>
                <w:sz w:val="16"/>
                <w:szCs w:val="16"/>
              </w:rPr>
              <w:br/>
              <w:t>Distributed Information Processing and NoSQL DBMSs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[066023] Структурированные числовые информационные потоки и их параллельная обработка</w:t>
            </w:r>
            <w:r>
              <w:rPr>
                <w:sz w:val="16"/>
                <w:szCs w:val="16"/>
              </w:rPr>
              <w:br/>
              <w:t>Structured Numerical Information Flows and their Parallel Processing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3532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ПКА-1, ПКА-2, ПКП-1, </w:t>
            </w:r>
            <w:r>
              <w:rPr>
                <w:sz w:val="16"/>
                <w:szCs w:val="16"/>
              </w:rPr>
              <w:lastRenderedPageBreak/>
              <w:t>ПКП-2, ПКП-3, ПКП-4, ПКП-5, ПКП-6, ПКП-7, ПКП-8, ПКП-9, УК-1, УК-2, УК-3,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[064795] Производственная практика (научно-исследовательская работа)</w:t>
            </w:r>
            <w:r>
              <w:rPr>
                <w:sz w:val="16"/>
                <w:szCs w:val="16"/>
              </w:rPr>
              <w:br/>
              <w:t>Internship (Research Project)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[064764] Производственная практика (проектно-технологическая)</w:t>
            </w:r>
            <w:r>
              <w:rPr>
                <w:sz w:val="16"/>
                <w:szCs w:val="16"/>
              </w:rPr>
              <w:br/>
              <w:t>Internship (Projects and Technological)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3532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ОПК-4, ОПК-5, ПКА-1, ПКП-1, ПКП-2, ПКП-4, ПКП-5, ПКП-6, ПКП-8, </w:t>
            </w:r>
            <w:r>
              <w:rPr>
                <w:sz w:val="16"/>
                <w:szCs w:val="16"/>
              </w:rPr>
              <w:lastRenderedPageBreak/>
              <w:t>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[049385] Алгоритмы СУБД</w:t>
            </w:r>
            <w:r>
              <w:rPr>
                <w:sz w:val="16"/>
                <w:szCs w:val="16"/>
              </w:rPr>
              <w:br/>
              <w:t>DBMS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[053904] Проектирование программного обеспечения</w:t>
            </w:r>
            <w:r>
              <w:rPr>
                <w:sz w:val="16"/>
                <w:szCs w:val="16"/>
              </w:rPr>
              <w:br/>
              <w:t>Software Design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[040544] Сети Петри и представление процессов</w:t>
            </w:r>
            <w:r>
              <w:rPr>
                <w:sz w:val="16"/>
                <w:szCs w:val="16"/>
              </w:rPr>
              <w:br/>
              <w:t>Petri Nets and Modeling Processes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Факультативные занятия</w:t>
            </w:r>
          </w:p>
        </w:tc>
      </w:tr>
      <w:tr w:rsidR="003532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7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3532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7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7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[076225] Китайский язык: пять шагов к успеху. Часть 4 </w:t>
            </w:r>
            <w:r>
              <w:rPr>
                <w:sz w:val="16"/>
                <w:szCs w:val="16"/>
              </w:rPr>
              <w:lastRenderedPageBreak/>
              <w:t>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(онлайн-курс). Семестр 7</w:t>
            </w:r>
            <w:r>
              <w:rPr>
                <w:b/>
                <w:sz w:val="16"/>
                <w:szCs w:val="16"/>
              </w:rPr>
              <w:br/>
              <w:t>Hindi (Online Course). Semestr 7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3532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7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7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С08. Семестр 8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[058037] Философия (онлайн-курс)</w:t>
            </w:r>
            <w:r>
              <w:rPr>
                <w:sz w:val="16"/>
                <w:szCs w:val="16"/>
              </w:rPr>
              <w:br/>
              <w:t>Philosophy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</w:t>
            </w:r>
            <w:r>
              <w:rPr>
                <w:sz w:val="16"/>
                <w:szCs w:val="16"/>
              </w:rPr>
              <w:lastRenderedPageBreak/>
              <w:t>ОПК-3, ОПК-4, ОПК-5, ПКА-1, ПКА-2, ПКП-1, ПКП-2, ПКП-4, ПКП-5, ПКП-6, ПКП-7, ПКП-8, ПКП-9, УК-1, УК-2,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[050528] Администрирование информационных систем (на английском языке)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Information Systems Administration (in English)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ПКА-1, ПКА-2, </w:t>
            </w:r>
            <w:r>
              <w:rPr>
                <w:sz w:val="16"/>
                <w:szCs w:val="16"/>
              </w:rPr>
              <w:lastRenderedPageBreak/>
              <w:t>ПКП-1, ПКП-2, ПКП-4, ПКП-5, ПКП-6, ПКП-7, ПКП-8, ПКП-9, УК-1, УК-2,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[064797] Производственная практика (преддипломная)</w:t>
            </w:r>
            <w:r>
              <w:rPr>
                <w:sz w:val="16"/>
                <w:szCs w:val="16"/>
              </w:rPr>
              <w:br/>
              <w:t>Internship (Pre-Diploma)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35324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УК-9, УКБ-1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[059998] Основы бизнеса (онлайн-курс)</w:t>
            </w:r>
            <w:r>
              <w:rPr>
                <w:sz w:val="16"/>
                <w:szCs w:val="16"/>
              </w:rPr>
              <w:br/>
              <w:t>Business Fundamentals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3532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ОПК-4, ОПК-5, ПКА-1, ПКА-2, ПКП-1, ПКП-2, </w:t>
            </w:r>
            <w:r>
              <w:rPr>
                <w:sz w:val="16"/>
                <w:szCs w:val="16"/>
              </w:rPr>
              <w:lastRenderedPageBreak/>
              <w:t>ПКП-3, ПКП-5, ПКП-6, ПКП-7, ПКП-9, УК-1, УК-2,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[010055] Алгоритмы компьютерного зрения</w:t>
            </w:r>
            <w:r>
              <w:rPr>
                <w:sz w:val="16"/>
                <w:szCs w:val="16"/>
              </w:rPr>
              <w:br/>
              <w:t>Computer Vision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[037752] Коммуникационные среды для параллельных систем</w:t>
            </w:r>
            <w:r>
              <w:rPr>
                <w:sz w:val="16"/>
                <w:szCs w:val="16"/>
              </w:rPr>
              <w:br/>
              <w:t>Communication Environments of Parallel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[010054] Модели и архитектуры программ и знаний</w:t>
            </w:r>
            <w:r>
              <w:rPr>
                <w:sz w:val="16"/>
                <w:szCs w:val="16"/>
              </w:rPr>
              <w:br/>
              <w:t>Models and Architectures of Programs and Knowledge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[038177] Распараллеливание в ОС UNIX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Parallelization in UNIX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[049667] Современные подходы к хранению, управлению и защите данных</w:t>
            </w:r>
            <w:r>
              <w:rPr>
                <w:sz w:val="16"/>
                <w:szCs w:val="16"/>
              </w:rPr>
              <w:br/>
              <w:t>Modern Approaches to Data Storage, Management and Protection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[038175] Технология синхронного распараллеливания в распределенных системах</w:t>
            </w:r>
            <w:r>
              <w:rPr>
                <w:sz w:val="16"/>
                <w:szCs w:val="16"/>
              </w:rPr>
              <w:br/>
              <w:t>Technology of Synchronous Concurrency on Distributed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[040545] Управление проектами</w:t>
            </w:r>
            <w:r>
              <w:rPr>
                <w:sz w:val="16"/>
                <w:szCs w:val="16"/>
              </w:rPr>
              <w:br/>
              <w:t>Project Management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[065861] Логико-предметный подход к решению задач искусственного интеллекта</w:t>
            </w:r>
            <w:r>
              <w:rPr>
                <w:sz w:val="16"/>
                <w:szCs w:val="16"/>
              </w:rPr>
              <w:br/>
              <w:t>Logic-Predicate Approach to Artifical Intelligence Problems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[002311] Системы искусственного интеллекта</w:t>
            </w:r>
            <w:r>
              <w:rPr>
                <w:sz w:val="16"/>
                <w:szCs w:val="16"/>
              </w:rPr>
              <w:br/>
              <w:t>Artificial Intelligence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3532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ПКА-1, ПКА-2, </w:t>
            </w:r>
            <w:r>
              <w:rPr>
                <w:sz w:val="16"/>
                <w:szCs w:val="16"/>
              </w:rPr>
              <w:lastRenderedPageBreak/>
              <w:t>ПКП-1, ПКП-2, ПКП-4, ПКП-5, ПКП-6, ПКП-7, ПКП-8, ПКП-9, УК-1, УК-2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[010060] Интеллектуальные системы</w:t>
            </w:r>
            <w:r>
              <w:rPr>
                <w:sz w:val="16"/>
                <w:szCs w:val="16"/>
              </w:rPr>
              <w:br/>
              <w:t>Intelligent Systems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[002303] Квантовые компьютеры</w:t>
            </w:r>
            <w:r>
              <w:rPr>
                <w:sz w:val="16"/>
                <w:szCs w:val="16"/>
              </w:rPr>
              <w:br/>
              <w:t>Quantum Computers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[038178] Параллельное программирование с использованием стандартных интерфейсов</w:t>
            </w:r>
            <w:r>
              <w:rPr>
                <w:sz w:val="16"/>
                <w:szCs w:val="16"/>
              </w:rPr>
              <w:br/>
              <w:t>Parallel Programming with Standard Interface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[010083] Практика разработки документации</w:t>
            </w:r>
            <w:r>
              <w:rPr>
                <w:sz w:val="16"/>
                <w:szCs w:val="16"/>
              </w:rPr>
              <w:br/>
              <w:t>Practice of Documentation Development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[040546] Распараллеливание алгоритмов в распределенных системах</w:t>
            </w:r>
            <w:r>
              <w:rPr>
                <w:sz w:val="16"/>
                <w:szCs w:val="16"/>
              </w:rPr>
              <w:br/>
              <w:t>Concurrency of Algorithms on Distributed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[038167] Стандарты параллельного программирования</w:t>
            </w:r>
            <w:r>
              <w:rPr>
                <w:sz w:val="16"/>
                <w:szCs w:val="16"/>
              </w:rPr>
              <w:br/>
              <w:t>Parallel Programming Standards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3532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[049389] Компьютерное моделирование динамических систем</w:t>
            </w:r>
            <w:r>
              <w:rPr>
                <w:sz w:val="16"/>
                <w:szCs w:val="16"/>
              </w:rPr>
              <w:br/>
              <w:t>Computer Modelling of Dynamic Systems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[049390] Теория и практика параллельного программирования</w:t>
            </w:r>
            <w:r>
              <w:rPr>
                <w:sz w:val="16"/>
                <w:szCs w:val="16"/>
              </w:rPr>
              <w:br/>
              <w:t>Theory and Practice of Parallel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5324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3532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(онлайн-курс). Семестр 8</w:t>
            </w:r>
            <w:r>
              <w:rPr>
                <w:b/>
                <w:sz w:val="16"/>
                <w:szCs w:val="16"/>
              </w:rPr>
              <w:br/>
              <w:t>Hindi (Online Course). Semestr 8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3532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[078036] Хинди для начинающих. Часть 1 (онлайн-курс) </w:t>
            </w:r>
            <w:r>
              <w:rPr>
                <w:sz w:val="16"/>
                <w:szCs w:val="16"/>
              </w:rPr>
              <w:lastRenderedPageBreak/>
              <w:t>(онлайн), тр 8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8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8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35324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8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8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8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8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[076224] Китайский язык: пять шагов к успеху. Часть 3 </w:t>
            </w:r>
            <w:r>
              <w:rPr>
                <w:sz w:val="16"/>
                <w:szCs w:val="16"/>
              </w:rPr>
              <w:lastRenderedPageBreak/>
              <w:t>(онлайн-курс) (онлайн), тр 8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8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324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8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:rsidR="0020077A" w:rsidRPr="00150FAB" w:rsidRDefault="0020077A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150FAB">
        <w:rPr>
          <w:rFonts w:ascii="Times New Roman" w:hAnsi="Times New Roman"/>
          <w:sz w:val="2"/>
          <w:szCs w:val="2"/>
          <w:lang w:val="en-US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150FAB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20077A" w:rsidRPr="00150FAB" w:rsidRDefault="006D46A2" w:rsidP="0020077A">
            <w:pPr>
              <w:spacing w:after="0"/>
              <w:jc w:val="center"/>
              <w:rPr>
                <w:rFonts w:ascii="Times New Roman" w:hAnsi="Times New Roman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6D46A2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353243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И. Итоговая аттестация</w:t>
            </w:r>
          </w:p>
        </w:tc>
      </w:tr>
      <w:tr w:rsidR="00353243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Базовая часть итоговой аттестации</w:t>
            </w:r>
          </w:p>
        </w:tc>
      </w:tr>
      <w:tr w:rsidR="00353243">
        <w:tc>
          <w:tcPr>
            <w:tcW w:w="817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Защита выпускной квалификационной работы</w:t>
            </w:r>
            <w:r>
              <w:rPr>
                <w:sz w:val="16"/>
                <w:szCs w:val="16"/>
              </w:rPr>
              <w:br/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ОПК-1, ОПК-2, ОПК-3, ОПК-5, ПКА-1, ПКА-2, ПКП-1, ПКП-2, ПКП-4, ПКП-5, ПКП-6, ПКП-7, ПКП-8, ПКП-9, УК-1, УК-2, УКБ-3</w:t>
            </w:r>
          </w:p>
        </w:tc>
      </w:tr>
      <w:tr w:rsidR="00353243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Вариативная часть итоговой аттестации</w:t>
            </w:r>
          </w:p>
        </w:tc>
      </w:tr>
      <w:tr w:rsidR="00353243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</w:tbl>
    <w:p w:rsidR="009622BA" w:rsidRPr="00150FAB" w:rsidRDefault="009622BA" w:rsidP="0020077A">
      <w:pPr>
        <w:spacing w:after="0"/>
        <w:rPr>
          <w:rFonts w:ascii="Times New Roman" w:hAnsi="Times New Roman"/>
          <w:b/>
          <w:bCs/>
          <w:color w:val="000000"/>
        </w:rPr>
      </w:pPr>
    </w:p>
    <w:p w:rsidR="009622BA" w:rsidRPr="00150FAB" w:rsidRDefault="009622B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  <w:sectPr w:rsidR="006D46A2" w:rsidRPr="00150FAB" w:rsidSect="006C0FC6">
          <w:headerReference w:type="default" r:id="rId9"/>
          <w:footerReference w:type="default" r:id="rId10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4. Дополнительная информация</w:t>
      </w:r>
    </w:p>
    <w:p w:rsidR="006D46A2" w:rsidRPr="00150FAB" w:rsidRDefault="006D46A2" w:rsidP="006D46A2">
      <w:pPr>
        <w:rPr>
          <w:rFonts w:ascii="Times New Roman" w:eastAsia="Times New Roman" w:hAnsi="Times New Roman"/>
          <w:b/>
          <w:bCs/>
        </w:rPr>
      </w:pPr>
      <w:r w:rsidRPr="00150FAB">
        <w:rPr>
          <w:rFonts w:ascii="Times New Roman" w:eastAsia="Times New Roman" w:hAnsi="Times New Roman"/>
          <w:b/>
          <w:bCs/>
        </w:rPr>
        <w:t>С</w:t>
      </w:r>
      <w:r w:rsidRPr="00150FAB">
        <w:rPr>
          <w:rFonts w:ascii="Times New Roman" w:hAnsi="Times New Roman"/>
          <w:b/>
          <w:bCs/>
        </w:rPr>
        <w:t xml:space="preserve">опоставление </w:t>
      </w:r>
      <w:r w:rsidRPr="00150FAB">
        <w:rPr>
          <w:rFonts w:ascii="Times New Roman" w:eastAsia="Times New Roman" w:hAnsi="Times New Roman"/>
          <w:b/>
          <w:bCs/>
        </w:rPr>
        <w:t>объем</w:t>
      </w:r>
      <w:r w:rsidRPr="00150FAB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2958"/>
        <w:gridCol w:w="2718"/>
      </w:tblGrid>
      <w:tr w:rsidR="006D46A2" w:rsidRPr="00150FAB" w:rsidTr="006D46A2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 w:rsidR="006D46A2" w:rsidRPr="00150FAB" w:rsidTr="006D46A2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5C088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</w:t>
            </w:r>
            <w:r w:rsidR="005C0885"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ауки России)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8451B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</w:tbl>
    <w:p w:rsidR="00BD60E7" w:rsidRPr="00150FAB" w:rsidRDefault="00BD60E7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sectPr w:rsidR="00BD60E7" w:rsidRPr="00150FAB" w:rsidSect="006D46A2">
      <w:type w:val="continuous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A38" w:rsidRDefault="00BF2A38" w:rsidP="003D1107">
      <w:pPr>
        <w:spacing w:after="0" w:line="240" w:lineRule="auto"/>
      </w:pPr>
      <w:r>
        <w:separator/>
      </w:r>
    </w:p>
  </w:endnote>
  <w:endnote w:type="continuationSeparator" w:id="0">
    <w:p w:rsidR="00BF2A38" w:rsidRDefault="00BF2A38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31E" w:rsidRDefault="005D331E">
    <w:pPr>
      <w:pStyle w:val="a7"/>
      <w:jc w:val="center"/>
    </w:pPr>
  </w:p>
  <w:p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A38" w:rsidRDefault="00BF2A38" w:rsidP="003D1107">
      <w:pPr>
        <w:spacing w:after="0" w:line="240" w:lineRule="auto"/>
      </w:pPr>
      <w:r>
        <w:separator/>
      </w:r>
    </w:p>
  </w:footnote>
  <w:footnote w:type="continuationSeparator" w:id="0">
    <w:p w:rsidR="00BF2A38" w:rsidRDefault="00BF2A38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8583800"/>
      <w:docPartObj>
        <w:docPartGallery w:val="Page Numbers (Top of Page)"/>
        <w:docPartUnique/>
      </w:docPartObj>
    </w:sdtPr>
    <w:sdtEndPr/>
    <w:sdtContent>
      <w:p w:rsidR="006C0FC6" w:rsidRDefault="006C0F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44F2">
          <w:rPr>
            <w:noProof/>
          </w:rPr>
          <w:t>2</w:t>
        </w:r>
        <w:r>
          <w:fldChar w:fldCharType="end"/>
        </w:r>
      </w:p>
    </w:sdtContent>
  </w:sdt>
  <w:p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D6180"/>
    <w:rsid w:val="0014360A"/>
    <w:rsid w:val="001444F2"/>
    <w:rsid w:val="00147ED2"/>
    <w:rsid w:val="00150FAB"/>
    <w:rsid w:val="00173F4A"/>
    <w:rsid w:val="001963E3"/>
    <w:rsid w:val="001A551B"/>
    <w:rsid w:val="001F1731"/>
    <w:rsid w:val="0020077A"/>
    <w:rsid w:val="002214DC"/>
    <w:rsid w:val="00222343"/>
    <w:rsid w:val="00241A52"/>
    <w:rsid w:val="00254246"/>
    <w:rsid w:val="00285E23"/>
    <w:rsid w:val="00293B1E"/>
    <w:rsid w:val="00296FBE"/>
    <w:rsid w:val="00297A65"/>
    <w:rsid w:val="00353243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15533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425D2"/>
    <w:rsid w:val="005438C6"/>
    <w:rsid w:val="00582012"/>
    <w:rsid w:val="005C0885"/>
    <w:rsid w:val="005C3DF8"/>
    <w:rsid w:val="005D331E"/>
    <w:rsid w:val="005D51AF"/>
    <w:rsid w:val="005D62C7"/>
    <w:rsid w:val="00607858"/>
    <w:rsid w:val="00640099"/>
    <w:rsid w:val="00661F9A"/>
    <w:rsid w:val="00663EC5"/>
    <w:rsid w:val="006C0FC6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85291"/>
    <w:rsid w:val="008C5EF8"/>
    <w:rsid w:val="008E2B5D"/>
    <w:rsid w:val="008F6A23"/>
    <w:rsid w:val="00944C82"/>
    <w:rsid w:val="009622BA"/>
    <w:rsid w:val="00970BC6"/>
    <w:rsid w:val="00985BB9"/>
    <w:rsid w:val="009A1D2A"/>
    <w:rsid w:val="009A47C5"/>
    <w:rsid w:val="009A4A3F"/>
    <w:rsid w:val="009E106E"/>
    <w:rsid w:val="00A148D6"/>
    <w:rsid w:val="00A166B8"/>
    <w:rsid w:val="00A27A27"/>
    <w:rsid w:val="00A315C5"/>
    <w:rsid w:val="00A80F1A"/>
    <w:rsid w:val="00A933D1"/>
    <w:rsid w:val="00AB595A"/>
    <w:rsid w:val="00AF0E35"/>
    <w:rsid w:val="00B20074"/>
    <w:rsid w:val="00B23E78"/>
    <w:rsid w:val="00B25E5E"/>
    <w:rsid w:val="00B57945"/>
    <w:rsid w:val="00B9561E"/>
    <w:rsid w:val="00B958FD"/>
    <w:rsid w:val="00BC66DF"/>
    <w:rsid w:val="00BD08A0"/>
    <w:rsid w:val="00BD5033"/>
    <w:rsid w:val="00BD60E7"/>
    <w:rsid w:val="00BE387D"/>
    <w:rsid w:val="00BF1F1B"/>
    <w:rsid w:val="00BF2A38"/>
    <w:rsid w:val="00BF3E7D"/>
    <w:rsid w:val="00C240F4"/>
    <w:rsid w:val="00C423B7"/>
    <w:rsid w:val="00C427D7"/>
    <w:rsid w:val="00C55E09"/>
    <w:rsid w:val="00C664BA"/>
    <w:rsid w:val="00C753C1"/>
    <w:rsid w:val="00C87BC3"/>
    <w:rsid w:val="00CE1A1A"/>
    <w:rsid w:val="00D3363C"/>
    <w:rsid w:val="00D43A9E"/>
    <w:rsid w:val="00D81D88"/>
    <w:rsid w:val="00D86428"/>
    <w:rsid w:val="00D97B5F"/>
    <w:rsid w:val="00DB5733"/>
    <w:rsid w:val="00DF4403"/>
    <w:rsid w:val="00E2205D"/>
    <w:rsid w:val="00E224DA"/>
    <w:rsid w:val="00E3716A"/>
    <w:rsid w:val="00E630A2"/>
    <w:rsid w:val="00E65B63"/>
    <w:rsid w:val="00E67B69"/>
    <w:rsid w:val="00E86780"/>
    <w:rsid w:val="00ED518D"/>
    <w:rsid w:val="00EE17D2"/>
    <w:rsid w:val="00F20CE5"/>
    <w:rsid w:val="00F2451B"/>
    <w:rsid w:val="00F670F2"/>
    <w:rsid w:val="00F7176B"/>
    <w:rsid w:val="00F817D7"/>
    <w:rsid w:val="00F96CB7"/>
    <w:rsid w:val="00F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3F910-F702-4ED1-BA98-F34CB3035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3D23B326</Template>
  <TotalTime>0</TotalTime>
  <Pages>47</Pages>
  <Words>7226</Words>
  <Characters>41193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Ларионова Елена Юрьевна</cp:lastModifiedBy>
  <cp:revision>2</cp:revision>
  <dcterms:created xsi:type="dcterms:W3CDTF">2024-08-29T14:14:00Z</dcterms:created>
  <dcterms:modified xsi:type="dcterms:W3CDTF">2024-08-29T14:14:00Z</dcterms:modified>
</cp:coreProperties>
</file>