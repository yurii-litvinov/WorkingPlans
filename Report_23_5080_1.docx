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Программная инженерия</w:t>
      </w:r>
      <w:r>
        <w:rPr>
          <w:rFonts w:ascii="Times New Roman" w:hAnsi="Times New Roman"/>
          <w:i/>
          <w:szCs w:val="24"/>
          <w:lang w:val="en-US"/>
        </w:rPr>
        <w:br/>
        <w:t>Software 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русский, английский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23/5080/1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УК-2</w:t>
            </w:r>
          </w:p>
        </w:tc>
        <w:tc>
          <w:tcPr>
            <w:tcW w:w="2310" w:type="dxa"/>
          </w:tcPr>
          <w:p w:rsidR="00CE5C13" w:rsidRDefault="00AC5FA7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УК-3</w:t>
            </w:r>
          </w:p>
        </w:tc>
        <w:tc>
          <w:tcPr>
            <w:tcW w:w="2310" w:type="dxa"/>
          </w:tcPr>
          <w:p w:rsidR="00CE5C13" w:rsidRDefault="00AC5FA7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УК-4</w:t>
            </w:r>
          </w:p>
        </w:tc>
        <w:tc>
          <w:tcPr>
            <w:tcW w:w="2310" w:type="dxa"/>
          </w:tcPr>
          <w:p w:rsidR="00CE5C13" w:rsidRDefault="00AC5FA7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УК-5</w:t>
            </w:r>
          </w:p>
        </w:tc>
        <w:tc>
          <w:tcPr>
            <w:tcW w:w="2310" w:type="dxa"/>
          </w:tcPr>
          <w:p w:rsidR="00CE5C13" w:rsidRDefault="00AC5FA7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УК-6</w:t>
            </w:r>
          </w:p>
        </w:tc>
        <w:tc>
          <w:tcPr>
            <w:tcW w:w="2310" w:type="dxa"/>
          </w:tcPr>
          <w:p w:rsidR="00CE5C13" w:rsidRDefault="00AC5FA7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УК-7</w:t>
            </w:r>
          </w:p>
        </w:tc>
        <w:tc>
          <w:tcPr>
            <w:tcW w:w="2310" w:type="dxa"/>
          </w:tcPr>
          <w:p w:rsidR="00CE5C13" w:rsidRDefault="00AC5FA7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УК-8</w:t>
            </w:r>
          </w:p>
        </w:tc>
        <w:tc>
          <w:tcPr>
            <w:tcW w:w="2310" w:type="dxa"/>
          </w:tcPr>
          <w:p w:rsidR="00CE5C13" w:rsidRDefault="00AC5FA7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CE5C13" w:rsidRDefault="00AC5FA7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УК-10</w:t>
            </w:r>
          </w:p>
        </w:tc>
        <w:tc>
          <w:tcPr>
            <w:tcW w:w="2310" w:type="dxa"/>
          </w:tcPr>
          <w:p w:rsidR="00CE5C13" w:rsidRDefault="00AC5FA7">
            <w:r>
              <w:t xml:space="preserve">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</w:t>
            </w:r>
            <w:r>
              <w:t>деятельности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УКБ-1</w:t>
            </w:r>
          </w:p>
        </w:tc>
        <w:tc>
          <w:tcPr>
            <w:tcW w:w="2310" w:type="dxa"/>
          </w:tcPr>
          <w:p w:rsidR="00CE5C13" w:rsidRDefault="00AC5FA7">
            <w:r>
              <w:t>Способен участвовать в разработке и реализации проектов, в том числе предпринимательских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УКБ-2</w:t>
            </w:r>
          </w:p>
        </w:tc>
        <w:tc>
          <w:tcPr>
            <w:tcW w:w="2310" w:type="dxa"/>
          </w:tcPr>
          <w:p w:rsidR="00CE5C13" w:rsidRDefault="00AC5FA7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</w:t>
            </w:r>
            <w:r>
              <w:t>ию и проявлениям экстремизма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УКБ-3</w:t>
            </w:r>
          </w:p>
        </w:tc>
        <w:tc>
          <w:tcPr>
            <w:tcW w:w="2310" w:type="dxa"/>
          </w:tcPr>
          <w:p w:rsidR="00CE5C13" w:rsidRDefault="00AC5FA7">
            <w:r>
              <w:t xml:space="preserve"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</w:t>
            </w:r>
            <w:r>
              <w:t>данных, а также информационной безопасности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УКБ-4</w:t>
            </w:r>
          </w:p>
        </w:tc>
        <w:tc>
          <w:tcPr>
            <w:tcW w:w="2310" w:type="dxa"/>
          </w:tcPr>
          <w:p w:rsidR="00CE5C13" w:rsidRDefault="00AC5FA7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ОПК-1</w:t>
            </w:r>
          </w:p>
        </w:tc>
        <w:tc>
          <w:tcPr>
            <w:tcW w:w="2310" w:type="dxa"/>
          </w:tcPr>
          <w:p w:rsidR="00CE5C13" w:rsidRDefault="00AC5FA7">
            <w:r>
              <w:t>Способен применять естественнонаучные и общеинженерные знания, методы математического анализа и моделиро</w:t>
            </w:r>
            <w:r>
              <w:t>вания, теоретического и экспериментального исследования в профессиональной деятельности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ОПК-2</w:t>
            </w:r>
          </w:p>
        </w:tc>
        <w:tc>
          <w:tcPr>
            <w:tcW w:w="2310" w:type="dxa"/>
          </w:tcPr>
          <w:p w:rsidR="00CE5C13" w:rsidRDefault="00AC5FA7">
            <w:r>
              <w:t xml:space="preserve"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</w:t>
            </w:r>
            <w:r>
              <w:t>решении задач профессиональной деятельности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ОПК-3</w:t>
            </w:r>
          </w:p>
        </w:tc>
        <w:tc>
          <w:tcPr>
            <w:tcW w:w="2310" w:type="dxa"/>
          </w:tcPr>
          <w:p w:rsidR="00CE5C13" w:rsidRDefault="00AC5FA7">
            <w: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</w:t>
            </w:r>
            <w:r>
              <w:t xml:space="preserve"> информационной безопасности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ОПК-4</w:t>
            </w:r>
          </w:p>
        </w:tc>
        <w:tc>
          <w:tcPr>
            <w:tcW w:w="2310" w:type="dxa"/>
          </w:tcPr>
          <w:p w:rsidR="00CE5C13" w:rsidRDefault="00AC5FA7">
            <w:r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lastRenderedPageBreak/>
              <w:t>ОПК-5</w:t>
            </w:r>
          </w:p>
        </w:tc>
        <w:tc>
          <w:tcPr>
            <w:tcW w:w="2310" w:type="dxa"/>
          </w:tcPr>
          <w:p w:rsidR="00CE5C13" w:rsidRDefault="00AC5FA7">
            <w:r>
              <w:t>Способен инсталировать программное и аппаратное обеспечение для информационн</w:t>
            </w:r>
            <w:r>
              <w:t>ых и автоматизированных систем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ОПК-6</w:t>
            </w:r>
          </w:p>
        </w:tc>
        <w:tc>
          <w:tcPr>
            <w:tcW w:w="2310" w:type="dxa"/>
          </w:tcPr>
          <w:p w:rsidR="00CE5C13" w:rsidRDefault="00AC5FA7">
            <w:r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ОПК-7</w:t>
            </w:r>
          </w:p>
        </w:tc>
        <w:tc>
          <w:tcPr>
            <w:tcW w:w="2310" w:type="dxa"/>
          </w:tcPr>
          <w:p w:rsidR="00CE5C13" w:rsidRDefault="00AC5FA7">
            <w:r>
              <w:t>Сп</w:t>
            </w:r>
            <w:r>
              <w:t>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ОПК-8</w:t>
            </w:r>
          </w:p>
        </w:tc>
        <w:tc>
          <w:tcPr>
            <w:tcW w:w="2310" w:type="dxa"/>
          </w:tcPr>
          <w:p w:rsidR="00CE5C13" w:rsidRDefault="00AC5FA7">
            <w:r>
              <w:t>Способен осуществить поиск, хранение, обработку и анализ информации из различных источников и баз данных, представлять ее в требуемо</w:t>
            </w:r>
            <w:r>
              <w:t>м формате с использованием информационных, компьютерных и сетевых технологий.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ПКА-1</w:t>
            </w:r>
          </w:p>
        </w:tc>
        <w:tc>
          <w:tcPr>
            <w:tcW w:w="2310" w:type="dxa"/>
          </w:tcPr>
          <w:p w:rsidR="00CE5C13" w:rsidRDefault="00AC5FA7">
            <w:r>
              <w:t>Способен применять в профессиональной деятельности знания из областей информатики, компьютерных наук, науки о данных и искусственного интеллекта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ПКП-1</w:t>
            </w:r>
          </w:p>
        </w:tc>
        <w:tc>
          <w:tcPr>
            <w:tcW w:w="2310" w:type="dxa"/>
          </w:tcPr>
          <w:p w:rsidR="00CE5C13" w:rsidRDefault="00AC5FA7">
            <w:r>
              <w:t xml:space="preserve">Способен </w:t>
            </w:r>
            <w:r>
              <w:t>разрабатывать требования к программной системе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ПКП-2</w:t>
            </w:r>
          </w:p>
        </w:tc>
        <w:tc>
          <w:tcPr>
            <w:tcW w:w="2310" w:type="dxa"/>
          </w:tcPr>
          <w:p w:rsidR="00CE5C13" w:rsidRDefault="00AC5FA7">
            <w:r>
              <w:t>Способен проектировать архитектуру программной системы с учётом требований и ограничений в условиях цифровой экономики, используя современные инструментальные среды и стандарты документирования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ПКП-3</w:t>
            </w:r>
          </w:p>
        </w:tc>
        <w:tc>
          <w:tcPr>
            <w:tcW w:w="2310" w:type="dxa"/>
          </w:tcPr>
          <w:p w:rsidR="00CE5C13" w:rsidRDefault="00AC5FA7">
            <w:r>
              <w:t>С</w:t>
            </w:r>
            <w:r>
              <w:t>пособен декомпозировать поставленную задачу на составные части, оценить трудоёмкость и риски реализации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ПКП-4</w:t>
            </w:r>
          </w:p>
        </w:tc>
        <w:tc>
          <w:tcPr>
            <w:tcW w:w="2310" w:type="dxa"/>
          </w:tcPr>
          <w:p w:rsidR="00CE5C13" w:rsidRDefault="00AC5FA7">
            <w:r>
              <w:t>Способен предложить несколько решений поставленной задачи и выбрать из них наиболее подходящее в рамках существующих требований и ограничений в у</w:t>
            </w:r>
            <w:r>
              <w:t>словиях цифровой экономики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ПКП-5</w:t>
            </w:r>
          </w:p>
        </w:tc>
        <w:tc>
          <w:tcPr>
            <w:tcW w:w="2310" w:type="dxa"/>
          </w:tcPr>
          <w:p w:rsidR="00CE5C13" w:rsidRDefault="00AC5FA7">
            <w:r>
              <w:t>Способен к формализации и алгоритмизации поставленной задачи, написанию и отладке программного кода для её решения, который соответствует установленным требованиям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ПКП-6</w:t>
            </w:r>
          </w:p>
        </w:tc>
        <w:tc>
          <w:tcPr>
            <w:tcW w:w="2310" w:type="dxa"/>
          </w:tcPr>
          <w:p w:rsidR="00CE5C13" w:rsidRDefault="00AC5FA7">
            <w:r>
              <w:t>Способен использовать системы контроля версий согла</w:t>
            </w:r>
            <w:r>
              <w:t>сно принятым в индустрии практикам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lastRenderedPageBreak/>
              <w:t>ПКП-7</w:t>
            </w:r>
          </w:p>
        </w:tc>
        <w:tc>
          <w:tcPr>
            <w:tcW w:w="2310" w:type="dxa"/>
          </w:tcPr>
          <w:p w:rsidR="00CE5C13" w:rsidRDefault="00AC5FA7">
            <w:r>
              <w:t>Способен участвовать в тестировании программных систем, в том числе модульном, интеграционном и регрессионном</w:t>
            </w:r>
          </w:p>
        </w:tc>
      </w:tr>
      <w:tr w:rsidR="00CE5C13">
        <w:tc>
          <w:tcPr>
            <w:tcW w:w="2310" w:type="dxa"/>
          </w:tcPr>
          <w:p w:rsidR="00CE5C13" w:rsidRDefault="00AC5FA7">
            <w:r>
              <w:t>ПКП-8</w:t>
            </w:r>
          </w:p>
        </w:tc>
        <w:tc>
          <w:tcPr>
            <w:tcW w:w="2310" w:type="dxa"/>
          </w:tcPr>
          <w:p w:rsidR="00CE5C13" w:rsidRDefault="00AC5FA7">
            <w:r>
              <w:t>Способен к развёртыванию программных систем с использованием современных цифровых средств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[075194] Основы российской государственности</w:t>
            </w:r>
            <w:r>
              <w:rPr>
                <w:sz w:val="16"/>
                <w:szCs w:val="16"/>
              </w:rPr>
              <w:br/>
              <w:t>Fundamentals of Russian Statehood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ПКП-4,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УК-3,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[003577] Групповая динамика и коммуникации</w:t>
            </w:r>
            <w:r>
              <w:rPr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ПКА-1, ПКП-3, ПКП-4, ПКП-5, ПКП-6, </w:t>
            </w:r>
            <w:r>
              <w:rPr>
                <w:sz w:val="16"/>
                <w:szCs w:val="16"/>
              </w:rPr>
              <w:lastRenderedPageBreak/>
              <w:t>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ТРАЕКТОРИЯ 1 (РКИ)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[003583] Алгоритмы и структуры данных</w:t>
            </w:r>
            <w:r>
              <w:rPr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[003581] Геометрия</w:t>
            </w:r>
            <w:r>
              <w:rPr>
                <w:sz w:val="16"/>
                <w:szCs w:val="16"/>
              </w:rPr>
              <w:br/>
              <w:t>Geometry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[003585] Архитектура вычислительных систем</w:t>
            </w:r>
            <w:r>
              <w:rPr>
                <w:sz w:val="16"/>
                <w:szCs w:val="16"/>
              </w:rPr>
              <w:br/>
              <w:t>Architecture of Computational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ПКП-4,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</w:t>
            </w:r>
            <w:r>
              <w:rPr>
                <w:sz w:val="16"/>
                <w:szCs w:val="16"/>
              </w:rPr>
              <w:lastRenderedPageBreak/>
              <w:t>ОПК-7, ПКА-1, ПКП-3, ПКП-4, 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4 (В2-В2+)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2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[076221] Китайский язык для начинающих. Часть 2 </w:t>
            </w:r>
            <w:r>
              <w:rPr>
                <w:sz w:val="16"/>
                <w:szCs w:val="16"/>
              </w:rPr>
              <w:lastRenderedPageBreak/>
              <w:t>(онлайн-курс) (онлайн), тр 2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2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Базовая часть периода обучения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ПКА-1, ПКП-4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[003587] Алгоритмы и анализ сложности</w:t>
            </w:r>
            <w:r>
              <w:rPr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УК-9,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[003592] Инженерная экономика</w:t>
            </w:r>
            <w:r>
              <w:rPr>
                <w:sz w:val="16"/>
                <w:szCs w:val="16"/>
              </w:rPr>
              <w:br/>
              <w:t>Engineering Economics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ПКП-4, ПКП-5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ПКП-2, ПКП-3, ПКП-4, ПКП-5,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[003590] Введение в программную инженерию</w:t>
            </w:r>
            <w:r>
              <w:rPr>
                <w:sz w:val="16"/>
                <w:szCs w:val="16"/>
              </w:rPr>
              <w:br/>
              <w:t>Introduction to Software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</w:t>
            </w:r>
            <w:r>
              <w:rPr>
                <w:sz w:val="16"/>
                <w:szCs w:val="16"/>
              </w:rPr>
              <w:lastRenderedPageBreak/>
              <w:t>ОПК-7, ОПК-8, ПКА-1, ПКП-1, ПКП-2, ПКП-3, ПКП-4, ПКП-5, ПКП-6, ПКП-7, ПКП-8,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ОПК-7, ПКА-1, ПКП-2, ПКП-4, </w:t>
            </w:r>
            <w:r>
              <w:rPr>
                <w:sz w:val="16"/>
                <w:szCs w:val="16"/>
              </w:rPr>
              <w:lastRenderedPageBreak/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[003591] Операционные системы</w:t>
            </w:r>
            <w:r>
              <w:rPr>
                <w:sz w:val="16"/>
                <w:szCs w:val="16"/>
              </w:rPr>
              <w:br/>
              <w:t>Operating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ПКА-1, ПКП-3, ПКП-4, 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3 (В1-В2)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[072888] Психология (онлайн-курс)</w:t>
            </w:r>
            <w:r>
              <w:rPr>
                <w:sz w:val="16"/>
                <w:szCs w:val="16"/>
              </w:rPr>
              <w:br/>
              <w:t>Psychology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Хинди для начинающих (онлайн-курс). Семестр 3</w:t>
            </w:r>
            <w:r>
              <w:rPr>
                <w:b/>
                <w:sz w:val="16"/>
                <w:szCs w:val="16"/>
              </w:rPr>
              <w:br/>
              <w:t>Hindi for Beginners (Online Course). Semestr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зачёты: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b/>
                <w:sz w:val="16"/>
                <w:szCs w:val="16"/>
              </w:rPr>
              <w:lastRenderedPageBreak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3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3 сем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3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[003620]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[003613] Дифференциальные и разностные уравнения</w:t>
            </w:r>
            <w:r>
              <w:rPr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ПКА-1, ПКП-1, ПКП-2, ПКП-3, </w:t>
            </w:r>
            <w:r>
              <w:rPr>
                <w:sz w:val="16"/>
                <w:szCs w:val="16"/>
              </w:rPr>
              <w:lastRenderedPageBreak/>
              <w:t>ПКП-4, ПКП-5, ПКП-6, ПКП-7, ПКП-8,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[071326] Математика в информационных технологиях</w:t>
            </w:r>
            <w:r>
              <w:rPr>
                <w:sz w:val="16"/>
                <w:szCs w:val="16"/>
              </w:rPr>
              <w:br/>
              <w:t>Mathematics in IT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ОПК-7, ПКА-1, ПКП-3, </w:t>
            </w:r>
            <w:r>
              <w:rPr>
                <w:sz w:val="16"/>
                <w:szCs w:val="16"/>
              </w:rPr>
              <w:lastRenderedPageBreak/>
              <w:t>ПКП-4, ПКП-5, ПКП-6, ПКП-7, ПКП-8,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ПКП-1, ПКП-2, ПКП-5,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[003619] Человеко-машинное взаимодействие</w:t>
            </w:r>
            <w:r>
              <w:rPr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ОПК-6, ОПК-7, ПКП-1, ПКП-2, ПКП-3, </w:t>
            </w:r>
            <w:r>
              <w:rPr>
                <w:sz w:val="16"/>
                <w:szCs w:val="16"/>
              </w:rPr>
              <w:lastRenderedPageBreak/>
              <w:t>ПКП-4, ПКП-5, ПКП-6, ПКП-7, ПКП-8,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[003617] Разработка программного обеспечения</w:t>
            </w:r>
            <w:r>
              <w:rPr>
                <w:sz w:val="16"/>
                <w:szCs w:val="16"/>
              </w:rPr>
              <w:br/>
              <w:t>Software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4</w:t>
            </w:r>
            <w:r>
              <w:rPr>
                <w:b/>
                <w:sz w:val="16"/>
                <w:szCs w:val="16"/>
              </w:rPr>
              <w:br/>
              <w:t>Hindi for Beginners (Online Course). Semestr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ОПК-6, ПКП-1,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[003666] Обеспечение качества и тестирование программного обеспечения</w:t>
            </w:r>
            <w:r>
              <w:rPr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ПКА-1, ПКП-1, ПКП-2, ПКП-3, ПКП-4, ПКП-5, ПКП-6, ПКП-7, ПКП-8,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[003656]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[003652] Теория автоматов и формальных языков</w:t>
            </w:r>
            <w:r>
              <w:rPr>
                <w:sz w:val="16"/>
                <w:szCs w:val="16"/>
              </w:rPr>
              <w:br/>
              <w:t>Formal Languages and Automata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ОПК-7, ОПК-8, ПКА-1, ПКП-1, ПКП-2, ПКП-4, ПКП-5,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[003659] Базы данных</w:t>
            </w:r>
            <w:r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ОПК-7, ПКА-1, ПКП-1, ПКП-2, ПКП-4,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[003657]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[003667]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ПКА-1,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[003728] Введение в специальность</w:t>
            </w:r>
            <w:r>
              <w:rPr>
                <w:sz w:val="16"/>
                <w:szCs w:val="16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[003712]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5</w:t>
            </w:r>
            <w:r>
              <w:rPr>
                <w:b/>
                <w:sz w:val="16"/>
                <w:szCs w:val="16"/>
              </w:rPr>
              <w:br/>
              <w:t>Hindi for Beginners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ПКА-1, ПКП-1, ПКП-2, ПКП-3, ПКП-4, ПКП-5, ПКП-6, ПКП-7, ПКП-8,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испытание, 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ПКП-3,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[003669] Проектирование и архитектура программного обеспечения</w:t>
            </w:r>
            <w:r>
              <w:rPr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ПКА-1, ПКП-2, ПКП-4,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[003681] Социально-правовые вопросы программной инженерии</w:t>
            </w:r>
            <w:r>
              <w:rPr>
                <w:sz w:val="16"/>
                <w:szCs w:val="16"/>
              </w:rPr>
              <w:br/>
              <w:t>Social and Legal Issues of Program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ОПК-7, ПКП-1, ПКП-2, ПКП-3,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[003713] Моделирование информационных процессов</w:t>
            </w:r>
            <w:r>
              <w:rPr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[003663] Теория графов</w:t>
            </w:r>
            <w:r>
              <w:rPr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[072062] Машинное обучение</w:t>
            </w:r>
            <w:r>
              <w:rPr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[003714]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[003729] Операционные системы и реализация языков программирования</w:t>
            </w:r>
            <w:r>
              <w:rPr>
                <w:sz w:val="16"/>
                <w:szCs w:val="16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ОПК-7, ПКП-2,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[003731] Реинжиниринг систем программирования</w:t>
            </w:r>
            <w:r>
              <w:rPr>
                <w:sz w:val="16"/>
                <w:szCs w:val="16"/>
              </w:rPr>
              <w:br/>
              <w:t>Software Re-Engineering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[003730]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6</w:t>
            </w:r>
            <w:r>
              <w:rPr>
                <w:b/>
                <w:sz w:val="16"/>
                <w:szCs w:val="16"/>
              </w:rPr>
              <w:br/>
              <w:t>Hindi for Beginners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[068281] Защита информации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ПКП-1, ПКП-2, ПКП-3,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[003693] Управление программными проектами</w:t>
            </w:r>
            <w:r>
              <w:rPr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ПКА-1, ПКП-1, ПКП-2, ПКП-3, ПКП-4, ПКП-5, ПКП-6, ПКП-7, ПКП-8,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[003732] Прикладные задачи теории вероятностей</w:t>
            </w:r>
            <w:r>
              <w:rPr>
                <w:sz w:val="16"/>
                <w:szCs w:val="16"/>
              </w:rPr>
              <w:br/>
              <w:t>Applied Problems of 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ОПК-4, ПКП-1, УК-1, УК-2, УК-3, УК-4,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[003692] Анализ требований к программному обеспечению</w:t>
            </w:r>
            <w:r>
              <w:rPr>
                <w:sz w:val="16"/>
                <w:szCs w:val="16"/>
              </w:rPr>
              <w:br/>
              <w:t>Requirements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[071328] Введение в DevOps</w:t>
            </w:r>
            <w:r>
              <w:rPr>
                <w:sz w:val="16"/>
                <w:szCs w:val="16"/>
              </w:rPr>
              <w:br/>
              <w:t>Introduction to DevOps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[003741]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ПКП-4,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[003735] Программная инженерия</w:t>
            </w:r>
            <w:r>
              <w:rPr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[003734]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ПКП-4,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[071327] Введение в MS.NET (на английском языке)</w:t>
            </w:r>
            <w:r>
              <w:rPr>
                <w:sz w:val="16"/>
                <w:szCs w:val="16"/>
              </w:rPr>
              <w:br/>
              <w:t>Introduction to Microsoft.NET (in English)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[045269] Современные технологии разработки бизнес-приложений</w:t>
            </w:r>
            <w:r>
              <w:rPr>
                <w:sz w:val="16"/>
                <w:szCs w:val="16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1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7</w:t>
            </w:r>
            <w:r>
              <w:rPr>
                <w:b/>
                <w:sz w:val="16"/>
                <w:szCs w:val="16"/>
              </w:rPr>
              <w:br/>
              <w:t>Hindi for Beginners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ПКП-8,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[050503] Практика разработки документации (на английском языке)</w:t>
            </w:r>
            <w:r>
              <w:rPr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[003689] Основы менеджмента</w:t>
            </w:r>
            <w:r>
              <w:rPr>
                <w:sz w:val="16"/>
                <w:szCs w:val="16"/>
              </w:rPr>
              <w:br/>
              <w:t>Foundations of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ПКА-1, ПКП-1, ПКП-2, ПКП-3, ПКП-4, ПКП-5, ПКП-6, ПКП-7, ПКП-8,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[045268] Алгоритмические основы робототехники</w:t>
            </w:r>
            <w:r>
              <w:rPr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[003697] Статический анализ программ</w:t>
            </w:r>
            <w:r>
              <w:rPr>
                <w:sz w:val="16"/>
                <w:szCs w:val="16"/>
              </w:rPr>
              <w:br/>
              <w:t>Static Program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ПКА-1, ПКП-2, ПКП-3,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[003691]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>
              <w:rPr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E5C13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8</w:t>
            </w:r>
            <w:r>
              <w:rPr>
                <w:b/>
                <w:sz w:val="16"/>
                <w:szCs w:val="16"/>
              </w:rPr>
              <w:br/>
              <w:t>Hindi for Beginners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E5C13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E5C13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CE5C1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CE5C1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CE5C13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ПКА-1, ПКП-1, ПКП-2, ПКП-3, ПКП-4, ПКП-5, ПКП-6, ПКП-7, ПКП-8, УК-1, УК-2, УК-3, УК-4, УКБ-1, УКБ-2, УКБ-3</w:t>
            </w:r>
          </w:p>
        </w:tc>
      </w:tr>
      <w:tr w:rsidR="00CE5C1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CE5C13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FA7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C5FA7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CE5C13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21D30-6848-4595-987C-E622B62A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1C26789D</Template>
  <TotalTime>0</TotalTime>
  <Pages>24</Pages>
  <Words>6300</Words>
  <Characters>35911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2024-08-29T14:09:00Z</dcterms:created>
  <dcterms:modified xsi:type="dcterms:W3CDTF">2024-08-29T14:09:00Z</dcterms:modified>
</cp:coreProperties>
</file>